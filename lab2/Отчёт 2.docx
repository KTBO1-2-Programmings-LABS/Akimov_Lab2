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4D5E0" w14:textId="77777777" w:rsidR="002F62D4" w:rsidRPr="00340E0A" w:rsidRDefault="002F62D4" w:rsidP="002F62D4">
      <w:pPr>
        <w:spacing w:after="120" w:line="240" w:lineRule="auto"/>
        <w:ind w:firstLine="0"/>
        <w:jc w:val="center"/>
      </w:pPr>
      <w:r w:rsidRPr="00340E0A">
        <w:t>Министерство науки и высшего образования Российской Федерации</w:t>
      </w:r>
    </w:p>
    <w:p w14:paraId="13FDDF40" w14:textId="77777777" w:rsidR="002F62D4" w:rsidRPr="00340E0A" w:rsidRDefault="002F62D4" w:rsidP="002F62D4">
      <w:pPr>
        <w:spacing w:line="240" w:lineRule="auto"/>
        <w:ind w:firstLine="0"/>
        <w:jc w:val="center"/>
      </w:pPr>
      <w:r w:rsidRPr="00340E0A">
        <w:t>Федеральное государственное автономное образовательное</w:t>
      </w:r>
    </w:p>
    <w:p w14:paraId="0D6A4ACF" w14:textId="77777777" w:rsidR="002F62D4" w:rsidRPr="00340E0A" w:rsidRDefault="002F62D4" w:rsidP="002F62D4">
      <w:pPr>
        <w:spacing w:line="240" w:lineRule="auto"/>
        <w:ind w:firstLine="0"/>
        <w:jc w:val="center"/>
      </w:pPr>
      <w:r w:rsidRPr="00340E0A">
        <w:t>учреждение высшего образования</w:t>
      </w:r>
    </w:p>
    <w:p w14:paraId="41C48F49" w14:textId="77777777" w:rsidR="002F62D4" w:rsidRPr="00340E0A" w:rsidRDefault="002F62D4" w:rsidP="002F62D4">
      <w:pPr>
        <w:spacing w:line="240" w:lineRule="auto"/>
        <w:ind w:firstLine="0"/>
        <w:jc w:val="center"/>
      </w:pPr>
      <w:r w:rsidRPr="00340E0A">
        <w:t>«ЮЖНЫЙ ФЕДЕРАЛЬНЫЙ УНИВЕРСИТЕТ»</w:t>
      </w:r>
    </w:p>
    <w:p w14:paraId="2CB9C42E" w14:textId="77777777" w:rsidR="002F62D4" w:rsidRPr="00340E0A" w:rsidRDefault="002F62D4" w:rsidP="002F62D4">
      <w:pPr>
        <w:spacing w:after="120" w:line="240" w:lineRule="auto"/>
        <w:ind w:firstLine="0"/>
        <w:jc w:val="center"/>
      </w:pPr>
      <w:r w:rsidRPr="00340E0A">
        <w:t>(ФГАОУ ВО «ЮФУ»)</w:t>
      </w:r>
    </w:p>
    <w:p w14:paraId="6DA7D853" w14:textId="77777777" w:rsidR="002F62D4" w:rsidRPr="00340E0A" w:rsidRDefault="002F62D4" w:rsidP="002F62D4">
      <w:pPr>
        <w:spacing w:after="120" w:line="240" w:lineRule="auto"/>
        <w:ind w:firstLine="0"/>
        <w:jc w:val="center"/>
      </w:pPr>
      <w:r w:rsidRPr="00340E0A">
        <w:t>Институт компьютерных технологий и информационной безопасности</w:t>
      </w:r>
    </w:p>
    <w:p w14:paraId="5B22CA28" w14:textId="77777777" w:rsidR="002F62D4" w:rsidRPr="00340E0A" w:rsidRDefault="002F62D4" w:rsidP="002F62D4">
      <w:pPr>
        <w:spacing w:line="240" w:lineRule="auto"/>
        <w:ind w:firstLine="0"/>
        <w:jc w:val="center"/>
      </w:pPr>
      <w:r w:rsidRPr="00340E0A">
        <w:t>Кафедра системного анализа и телекоммуникаций</w:t>
      </w:r>
    </w:p>
    <w:p w14:paraId="6DE4A404" w14:textId="0D601F88" w:rsidR="00623056" w:rsidRDefault="00623056" w:rsidP="00737E5B">
      <w:pPr>
        <w:pStyle w:val="3"/>
      </w:pPr>
    </w:p>
    <w:p w14:paraId="3D7FC288" w14:textId="77777777" w:rsidR="002F62D4" w:rsidRDefault="002F62D4" w:rsidP="002F62D4">
      <w:pPr>
        <w:spacing w:line="240" w:lineRule="auto"/>
        <w:ind w:firstLine="0"/>
        <w:jc w:val="center"/>
      </w:pPr>
    </w:p>
    <w:p w14:paraId="6956B8FD" w14:textId="77777777" w:rsidR="002F62D4" w:rsidRDefault="002F62D4" w:rsidP="002F62D4">
      <w:pPr>
        <w:spacing w:line="240" w:lineRule="auto"/>
        <w:ind w:firstLine="0"/>
        <w:jc w:val="center"/>
      </w:pPr>
    </w:p>
    <w:p w14:paraId="3F03BD18" w14:textId="77777777" w:rsidR="002F62D4" w:rsidRDefault="002F62D4" w:rsidP="002F62D4">
      <w:pPr>
        <w:spacing w:line="240" w:lineRule="auto"/>
        <w:ind w:firstLine="0"/>
        <w:jc w:val="center"/>
      </w:pPr>
    </w:p>
    <w:p w14:paraId="0D7A0CE0" w14:textId="77777777" w:rsidR="002F62D4" w:rsidRDefault="002F62D4" w:rsidP="002F62D4">
      <w:pPr>
        <w:spacing w:line="240" w:lineRule="auto"/>
        <w:ind w:firstLine="0"/>
        <w:jc w:val="center"/>
      </w:pPr>
    </w:p>
    <w:p w14:paraId="1E4CA7F9" w14:textId="77777777" w:rsidR="002F62D4" w:rsidRPr="00C26556" w:rsidRDefault="002F62D4" w:rsidP="002F62D4">
      <w:pPr>
        <w:spacing w:line="240" w:lineRule="auto"/>
        <w:ind w:firstLine="0"/>
        <w:jc w:val="center"/>
      </w:pPr>
      <w:r>
        <w:t>ЛАБОРАТОРНАЯ РАБОТА №</w:t>
      </w:r>
      <w:r w:rsidRPr="00C26556">
        <w:t>2</w:t>
      </w:r>
    </w:p>
    <w:p w14:paraId="190E3034" w14:textId="505BE8D2" w:rsidR="002F62D4" w:rsidRDefault="002F62D4" w:rsidP="002F62D4">
      <w:pPr>
        <w:spacing w:line="240" w:lineRule="auto"/>
        <w:ind w:firstLine="0"/>
        <w:jc w:val="center"/>
      </w:pPr>
      <w:r>
        <w:t>по дисциплине «Основы алгоритмизации и программирования»</w:t>
      </w:r>
    </w:p>
    <w:p w14:paraId="638715A6" w14:textId="77777777" w:rsidR="002F62D4" w:rsidRDefault="002F62D4" w:rsidP="002F62D4">
      <w:pPr>
        <w:spacing w:line="240" w:lineRule="auto"/>
        <w:ind w:firstLine="0"/>
        <w:jc w:val="center"/>
      </w:pPr>
    </w:p>
    <w:p w14:paraId="5056731F" w14:textId="77777777" w:rsidR="002F62D4" w:rsidRDefault="002F62D4" w:rsidP="002F62D4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Pr="003B0423">
        <w:rPr>
          <w:b/>
          <w:bCs/>
        </w:rPr>
        <w:t>ДИНАМИЧЕСКОЕ РАСПРЕДЕЛЕНИЕ</w:t>
      </w:r>
      <w:r w:rsidRPr="00C26556">
        <w:rPr>
          <w:b/>
          <w:bCs/>
        </w:rPr>
        <w:t xml:space="preserve"> </w:t>
      </w:r>
      <w:r w:rsidRPr="003B0423">
        <w:rPr>
          <w:b/>
          <w:bCs/>
        </w:rPr>
        <w:t>ПАМЯТИ, СПИСКИ</w:t>
      </w:r>
      <w:r>
        <w:rPr>
          <w:b/>
          <w:bCs/>
        </w:rPr>
        <w:t>»</w:t>
      </w:r>
    </w:p>
    <w:p w14:paraId="1F8B42BB" w14:textId="648C9AF9" w:rsidR="002F62D4" w:rsidRDefault="00A4678C" w:rsidP="002F62D4">
      <w:pPr>
        <w:spacing w:before="140" w:line="240" w:lineRule="auto"/>
        <w:ind w:firstLine="0"/>
        <w:jc w:val="center"/>
      </w:pPr>
      <w:r>
        <w:t>Вариант 2</w:t>
      </w:r>
      <w:bookmarkStart w:id="0" w:name="_GoBack"/>
      <w:bookmarkEnd w:id="0"/>
    </w:p>
    <w:p w14:paraId="70FFA763" w14:textId="77777777" w:rsidR="002F62D4" w:rsidRDefault="002F62D4" w:rsidP="002F62D4">
      <w:pPr>
        <w:spacing w:before="140" w:line="240" w:lineRule="auto"/>
        <w:ind w:firstLine="0"/>
        <w:jc w:val="center"/>
      </w:pPr>
    </w:p>
    <w:p w14:paraId="1AC57EC6" w14:textId="77777777" w:rsidR="002F62D4" w:rsidRDefault="002F62D4" w:rsidP="002F62D4">
      <w:pPr>
        <w:spacing w:before="140" w:line="240" w:lineRule="auto"/>
        <w:ind w:firstLine="0"/>
        <w:jc w:val="center"/>
      </w:pPr>
    </w:p>
    <w:p w14:paraId="259D2482" w14:textId="77777777" w:rsidR="002F62D4" w:rsidRDefault="002F62D4" w:rsidP="002F62D4">
      <w:pPr>
        <w:spacing w:before="140" w:line="240" w:lineRule="auto"/>
        <w:ind w:firstLine="0"/>
        <w:jc w:val="center"/>
      </w:pPr>
    </w:p>
    <w:p w14:paraId="188E5A02" w14:textId="77777777" w:rsidR="002F62D4" w:rsidRDefault="002F62D4" w:rsidP="002F62D4">
      <w:pPr>
        <w:spacing w:before="140" w:line="240" w:lineRule="auto"/>
        <w:ind w:firstLine="0"/>
        <w:jc w:val="center"/>
      </w:pPr>
    </w:p>
    <w:p w14:paraId="281FBCD8" w14:textId="77777777" w:rsidR="002F62D4" w:rsidRDefault="002F62D4" w:rsidP="002F62D4">
      <w:pPr>
        <w:spacing w:before="140" w:line="240" w:lineRule="auto"/>
        <w:ind w:firstLine="0"/>
        <w:jc w:val="center"/>
      </w:pPr>
    </w:p>
    <w:p w14:paraId="649C7432" w14:textId="77777777" w:rsidR="002F62D4" w:rsidRPr="002709BC" w:rsidRDefault="002F62D4" w:rsidP="002F62D4">
      <w:pPr>
        <w:spacing w:before="140" w:line="240" w:lineRule="auto"/>
        <w:ind w:firstLine="0"/>
        <w:jc w:val="center"/>
      </w:pPr>
    </w:p>
    <w:p w14:paraId="5E793049" w14:textId="77777777" w:rsidR="002F62D4" w:rsidRDefault="002F62D4" w:rsidP="002F62D4">
      <w:pPr>
        <w:tabs>
          <w:tab w:val="left" w:pos="3686"/>
          <w:tab w:val="right" w:pos="5670"/>
          <w:tab w:val="right" w:pos="9072"/>
        </w:tabs>
        <w:spacing w:line="240" w:lineRule="auto"/>
        <w:ind w:firstLine="0"/>
      </w:pPr>
      <w:r>
        <w:t>Выполнил</w:t>
      </w:r>
    </w:p>
    <w:p w14:paraId="6A3E39D5" w14:textId="24BF8254" w:rsidR="002F62D4" w:rsidRPr="002F62D4" w:rsidRDefault="002F62D4" w:rsidP="002F62D4">
      <w:pPr>
        <w:tabs>
          <w:tab w:val="left" w:pos="3686"/>
          <w:tab w:val="left" w:leader="underscore" w:pos="5670"/>
          <w:tab w:val="right" w:pos="9072"/>
        </w:tabs>
        <w:ind w:firstLine="0"/>
      </w:pPr>
      <w:r>
        <w:t>студент группы КТбо1-2</w:t>
      </w:r>
      <w:r>
        <w:tab/>
      </w:r>
      <w:r>
        <w:tab/>
      </w:r>
      <w:r>
        <w:tab/>
        <w:t>И. Н. Акимов</w:t>
      </w:r>
    </w:p>
    <w:p w14:paraId="703D9C62" w14:textId="77777777" w:rsidR="002F62D4" w:rsidRDefault="002F62D4" w:rsidP="002F62D4">
      <w:pPr>
        <w:tabs>
          <w:tab w:val="left" w:pos="3686"/>
          <w:tab w:val="left" w:leader="underscore" w:pos="5670"/>
          <w:tab w:val="right" w:pos="9072"/>
        </w:tabs>
        <w:spacing w:line="240" w:lineRule="auto"/>
        <w:ind w:firstLine="0"/>
      </w:pPr>
      <w:r>
        <w:t>Принял</w:t>
      </w:r>
    </w:p>
    <w:p w14:paraId="06A54D0C" w14:textId="77777777" w:rsidR="002F62D4" w:rsidRDefault="002F62D4" w:rsidP="002F62D4">
      <w:pPr>
        <w:tabs>
          <w:tab w:val="left" w:pos="3686"/>
          <w:tab w:val="left" w:leader="underscore" w:pos="5670"/>
          <w:tab w:val="right" w:pos="9072"/>
        </w:tabs>
        <w:spacing w:line="240" w:lineRule="auto"/>
        <w:ind w:firstLine="0"/>
      </w:pPr>
      <w:r>
        <w:t xml:space="preserve">доцент кафедры САиТ </w:t>
      </w:r>
      <w:r>
        <w:tab/>
      </w:r>
      <w:r>
        <w:tab/>
      </w:r>
      <w:r>
        <w:tab/>
        <w:t>В. С. Лапшин</w:t>
      </w:r>
    </w:p>
    <w:p w14:paraId="346599FC" w14:textId="77777777" w:rsidR="002F62D4" w:rsidRDefault="002F62D4" w:rsidP="002F62D4">
      <w:pPr>
        <w:spacing w:line="240" w:lineRule="auto"/>
        <w:ind w:firstLine="0"/>
        <w:jc w:val="center"/>
      </w:pPr>
    </w:p>
    <w:p w14:paraId="38D1377B" w14:textId="77777777" w:rsidR="002F62D4" w:rsidRDefault="002F62D4" w:rsidP="002F62D4">
      <w:pPr>
        <w:spacing w:line="240" w:lineRule="auto"/>
        <w:ind w:firstLine="0"/>
        <w:jc w:val="center"/>
      </w:pPr>
    </w:p>
    <w:p w14:paraId="4D4A48D8" w14:textId="77777777" w:rsidR="002F62D4" w:rsidRDefault="002F62D4" w:rsidP="002F62D4">
      <w:pPr>
        <w:spacing w:line="240" w:lineRule="auto"/>
        <w:ind w:firstLine="0"/>
        <w:jc w:val="center"/>
      </w:pPr>
    </w:p>
    <w:p w14:paraId="3BA6587B" w14:textId="77777777" w:rsidR="002F62D4" w:rsidRDefault="002F62D4" w:rsidP="002F62D4">
      <w:pPr>
        <w:spacing w:line="240" w:lineRule="auto"/>
        <w:ind w:firstLine="0"/>
        <w:jc w:val="center"/>
      </w:pPr>
    </w:p>
    <w:p w14:paraId="16BE04B7" w14:textId="77777777" w:rsidR="002F62D4" w:rsidRDefault="002F62D4" w:rsidP="002F62D4">
      <w:pPr>
        <w:spacing w:line="240" w:lineRule="auto"/>
        <w:ind w:firstLine="0"/>
        <w:jc w:val="center"/>
      </w:pPr>
    </w:p>
    <w:p w14:paraId="12C79708" w14:textId="77777777" w:rsidR="002F62D4" w:rsidRDefault="002F62D4" w:rsidP="002F62D4">
      <w:pPr>
        <w:spacing w:line="240" w:lineRule="auto"/>
        <w:ind w:firstLine="0"/>
        <w:jc w:val="center"/>
      </w:pPr>
    </w:p>
    <w:p w14:paraId="0DF9CA60" w14:textId="77777777" w:rsidR="002F62D4" w:rsidRDefault="002F62D4" w:rsidP="002F62D4">
      <w:pPr>
        <w:spacing w:line="240" w:lineRule="auto"/>
        <w:ind w:firstLine="0"/>
        <w:jc w:val="center"/>
      </w:pPr>
    </w:p>
    <w:p w14:paraId="42D58EC1" w14:textId="77777777" w:rsidR="002F62D4" w:rsidRDefault="002F62D4" w:rsidP="002F62D4">
      <w:pPr>
        <w:spacing w:line="240" w:lineRule="auto"/>
        <w:ind w:firstLine="0"/>
        <w:jc w:val="center"/>
      </w:pPr>
    </w:p>
    <w:p w14:paraId="6E31AB0B" w14:textId="77777777" w:rsidR="002F62D4" w:rsidRDefault="002F62D4" w:rsidP="002F62D4">
      <w:pPr>
        <w:spacing w:line="240" w:lineRule="auto"/>
        <w:ind w:firstLine="0"/>
        <w:jc w:val="center"/>
      </w:pPr>
    </w:p>
    <w:p w14:paraId="49D3BF41" w14:textId="77777777" w:rsidR="002F62D4" w:rsidRDefault="002F62D4" w:rsidP="002F62D4">
      <w:pPr>
        <w:spacing w:line="240" w:lineRule="auto"/>
        <w:ind w:firstLine="0"/>
        <w:jc w:val="center"/>
      </w:pPr>
    </w:p>
    <w:p w14:paraId="35D9542C" w14:textId="77777777" w:rsidR="002F62D4" w:rsidRDefault="002F62D4" w:rsidP="002F62D4">
      <w:pPr>
        <w:spacing w:line="240" w:lineRule="auto"/>
        <w:ind w:firstLine="0"/>
        <w:jc w:val="center"/>
      </w:pPr>
    </w:p>
    <w:p w14:paraId="777517D9" w14:textId="71D41ED2" w:rsidR="00065099" w:rsidRPr="00A4678C" w:rsidRDefault="002F62D4" w:rsidP="002F62D4">
      <w:pPr>
        <w:spacing w:line="240" w:lineRule="auto"/>
        <w:ind w:firstLine="0"/>
        <w:jc w:val="center"/>
      </w:pPr>
      <w:r>
        <w:t>Таганрог 202</w:t>
      </w:r>
      <w:r w:rsidRPr="00A4678C">
        <w:t>4</w: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1" w:name="_Toc160712783"/>
      <w:r>
        <w:lastRenderedPageBreak/>
        <w:t>Содержание</w:t>
      </w:r>
      <w:bookmarkEnd w:id="1"/>
    </w:p>
    <w:p w14:paraId="37BB4C03" w14:textId="3D58B94D" w:rsidR="005D77DE" w:rsidRDefault="002F62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5D77DE">
        <w:rPr>
          <w:noProof/>
        </w:rPr>
        <w:t>Содержание</w:t>
      </w:r>
      <w:r w:rsidR="005D77DE">
        <w:rPr>
          <w:noProof/>
        </w:rPr>
        <w:tab/>
      </w:r>
      <w:r w:rsidR="005D77DE">
        <w:rPr>
          <w:noProof/>
        </w:rPr>
        <w:fldChar w:fldCharType="begin"/>
      </w:r>
      <w:r w:rsidR="005D77DE">
        <w:rPr>
          <w:noProof/>
        </w:rPr>
        <w:instrText xml:space="preserve"> PAGEREF _Toc160712783 \h </w:instrText>
      </w:r>
      <w:r w:rsidR="005D77DE">
        <w:rPr>
          <w:noProof/>
        </w:rPr>
      </w:r>
      <w:r w:rsidR="005D77DE">
        <w:rPr>
          <w:noProof/>
        </w:rPr>
        <w:fldChar w:fldCharType="separate"/>
      </w:r>
      <w:r w:rsidR="005D77DE">
        <w:rPr>
          <w:noProof/>
        </w:rPr>
        <w:t>2</w:t>
      </w:r>
      <w:r w:rsidR="005D77DE">
        <w:rPr>
          <w:noProof/>
        </w:rPr>
        <w:fldChar w:fldCharType="end"/>
      </w:r>
    </w:p>
    <w:p w14:paraId="275FF166" w14:textId="0273B2EE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C9585" w14:textId="55BC2FEF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C0E363" w14:textId="0434DE5E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 w:rsidR="002F62D4">
        <w:rPr>
          <w:noProof/>
        </w:rPr>
        <w:t>4</w:t>
      </w:r>
    </w:p>
    <w:p w14:paraId="21E01F2A" w14:textId="64DEE1A4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 w:rsidR="002F62D4">
        <w:rPr>
          <w:noProof/>
        </w:rPr>
        <w:t>5</w:t>
      </w:r>
    </w:p>
    <w:p w14:paraId="2E184BB3" w14:textId="26048544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Алгоритм</w:t>
      </w:r>
      <w:r>
        <w:rPr>
          <w:noProof/>
        </w:rPr>
        <w:tab/>
      </w:r>
      <w:r w:rsidR="002F62D4">
        <w:rPr>
          <w:noProof/>
        </w:rPr>
        <w:t>5</w:t>
      </w:r>
    </w:p>
    <w:p w14:paraId="7140F8F0" w14:textId="63E556BA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B0F63" w14:textId="248C1DC9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AA4114" w14:textId="41BA2FCB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20DD56" w14:textId="27E96B8B" w:rsidR="00BF1E80" w:rsidRPr="002F62D4" w:rsidRDefault="002F62D4" w:rsidP="002F62D4">
      <w:pPr>
        <w:ind w:firstLine="0"/>
      </w:pPr>
      <w:r>
        <w:rPr>
          <w:b/>
          <w:bCs/>
          <w:noProof/>
        </w:rPr>
        <w:fldChar w:fldCharType="end"/>
      </w:r>
    </w:p>
    <w:p w14:paraId="21D80FAD" w14:textId="77777777" w:rsidR="007A6A51" w:rsidRPr="002F62D4" w:rsidRDefault="007A6A51">
      <w:pPr>
        <w:spacing w:after="160" w:line="259" w:lineRule="auto"/>
        <w:ind w:firstLine="0"/>
      </w:pPr>
      <w:r w:rsidRPr="002F62D4">
        <w:br w:type="page"/>
      </w:r>
    </w:p>
    <w:p w14:paraId="78DE14BE" w14:textId="75C36FBB" w:rsidR="007A6A51" w:rsidRDefault="005B418F" w:rsidP="005B418F">
      <w:pPr>
        <w:pStyle w:val="1"/>
      </w:pPr>
      <w:bookmarkStart w:id="2" w:name="_Toc160712784"/>
      <w:r>
        <w:lastRenderedPageBreak/>
        <w:t>Техническое задание</w:t>
      </w:r>
      <w:bookmarkEnd w:id="2"/>
    </w:p>
    <w:p w14:paraId="6F0DEA7C" w14:textId="3479213D" w:rsidR="00D414E3" w:rsidRDefault="005B418F" w:rsidP="00D414E3">
      <w:pPr>
        <w:pStyle w:val="2"/>
      </w:pPr>
      <w:bookmarkStart w:id="3" w:name="_Toc160712785"/>
      <w:r>
        <w:t>Цель задания</w:t>
      </w:r>
      <w:bookmarkEnd w:id="3"/>
    </w:p>
    <w:p w14:paraId="44E2BE14" w14:textId="4D43C9EC" w:rsidR="002709BC" w:rsidRDefault="002709BC" w:rsidP="002709BC">
      <w:r>
        <w:t>Целью данной лабораторной работы является освоение</w:t>
      </w:r>
      <w:r w:rsidRPr="002709BC">
        <w:t xml:space="preserve"> </w:t>
      </w:r>
      <w:r>
        <w:t>студентами способов представления и обработки данных в</w:t>
      </w:r>
      <w:r w:rsidRPr="002709BC">
        <w:t xml:space="preserve"> </w:t>
      </w:r>
      <w:r>
        <w:t>виде списков.</w:t>
      </w:r>
      <w:r w:rsidRPr="002709BC">
        <w:t xml:space="preserve"> </w:t>
      </w:r>
      <w:r>
        <w:t>Для успешного выполнения лабораторной работы</w:t>
      </w:r>
      <w:r w:rsidRPr="002709BC">
        <w:t xml:space="preserve"> </w:t>
      </w:r>
      <w:r>
        <w:t>необходимо владеть теоретическими сведениями по таким</w:t>
      </w:r>
      <w:r w:rsidRPr="002709BC">
        <w:t xml:space="preserve"> </w:t>
      </w:r>
      <w:r>
        <w:t>понятиям, как списки, указатели, способы выделения памяти,</w:t>
      </w:r>
      <w:r w:rsidRPr="002709BC">
        <w:t xml:space="preserve"> </w:t>
      </w:r>
      <w:r>
        <w:t>функции, отвечающие за выделение памяти, функции</w:t>
      </w:r>
      <w:r w:rsidRPr="002709BC">
        <w:t xml:space="preserve"> </w:t>
      </w:r>
      <w:r>
        <w:t>malloc</w:t>
      </w:r>
      <w:r w:rsidRPr="002709BC">
        <w:t xml:space="preserve">() </w:t>
      </w:r>
      <w:r>
        <w:t>calloc</w:t>
      </w:r>
      <w:r w:rsidRPr="002709BC">
        <w:t xml:space="preserve">() </w:t>
      </w:r>
      <w:r>
        <w:t>free(),</w:t>
      </w:r>
      <w:r w:rsidRPr="002709BC">
        <w:t xml:space="preserve"> </w:t>
      </w:r>
      <w:r>
        <w:t>структуры данных, информационная и адресная составляющие</w:t>
      </w:r>
      <w:r w:rsidRPr="002709BC">
        <w:t xml:space="preserve"> </w:t>
      </w:r>
      <w:r>
        <w:t>списка.</w:t>
      </w:r>
    </w:p>
    <w:p w14:paraId="178B96F5" w14:textId="77777777" w:rsidR="002F62D4" w:rsidRDefault="002F62D4" w:rsidP="002709BC"/>
    <w:p w14:paraId="7AFE5B0D" w14:textId="77777777" w:rsidR="002F62D4" w:rsidRDefault="002F62D4" w:rsidP="002709BC"/>
    <w:p w14:paraId="4C0CA49F" w14:textId="77777777" w:rsidR="002F62D4" w:rsidRDefault="002F62D4" w:rsidP="002709BC"/>
    <w:p w14:paraId="0F4E6F61" w14:textId="77777777" w:rsidR="002F62D4" w:rsidRDefault="002F62D4" w:rsidP="002709BC"/>
    <w:p w14:paraId="590D5A7B" w14:textId="77777777" w:rsidR="002F62D4" w:rsidRDefault="002F62D4" w:rsidP="002709BC"/>
    <w:p w14:paraId="74FB5CCB" w14:textId="77777777" w:rsidR="002F62D4" w:rsidRDefault="002F62D4" w:rsidP="002709BC"/>
    <w:p w14:paraId="1FBCFCD2" w14:textId="77777777" w:rsidR="002F62D4" w:rsidRDefault="002F62D4" w:rsidP="002709BC"/>
    <w:p w14:paraId="43A589A8" w14:textId="77777777" w:rsidR="002F62D4" w:rsidRDefault="002F62D4" w:rsidP="002709BC"/>
    <w:p w14:paraId="7E067C96" w14:textId="77777777" w:rsidR="002F62D4" w:rsidRDefault="002F62D4" w:rsidP="002709BC"/>
    <w:p w14:paraId="1857F405" w14:textId="77777777" w:rsidR="002F62D4" w:rsidRDefault="002F62D4" w:rsidP="002709BC"/>
    <w:p w14:paraId="06B6A575" w14:textId="77777777" w:rsidR="002F62D4" w:rsidRDefault="002F62D4" w:rsidP="002709BC"/>
    <w:p w14:paraId="69DFF48B" w14:textId="77777777" w:rsidR="002F62D4" w:rsidRDefault="002F62D4" w:rsidP="002709BC"/>
    <w:p w14:paraId="3193794D" w14:textId="77777777" w:rsidR="002F62D4" w:rsidRDefault="002F62D4" w:rsidP="002709BC"/>
    <w:p w14:paraId="0B38D5D9" w14:textId="77777777" w:rsidR="002F62D4" w:rsidRDefault="002F62D4" w:rsidP="002709BC"/>
    <w:p w14:paraId="10B7945C" w14:textId="77777777" w:rsidR="002F62D4" w:rsidRDefault="002F62D4" w:rsidP="002709BC"/>
    <w:p w14:paraId="5EFD18C7" w14:textId="77777777" w:rsidR="002F62D4" w:rsidRDefault="002F62D4" w:rsidP="002709BC"/>
    <w:p w14:paraId="33BD686C" w14:textId="77777777" w:rsidR="002F62D4" w:rsidRDefault="002F62D4" w:rsidP="002709BC"/>
    <w:p w14:paraId="6979BCF6" w14:textId="77777777" w:rsidR="002F62D4" w:rsidRPr="002709BC" w:rsidRDefault="002F62D4" w:rsidP="002709BC"/>
    <w:p w14:paraId="2CAEC5DD" w14:textId="06E1448A" w:rsidR="005B418F" w:rsidRDefault="005B418F" w:rsidP="005B418F">
      <w:pPr>
        <w:pStyle w:val="2"/>
      </w:pPr>
      <w:bookmarkStart w:id="4" w:name="_Toc160712786"/>
      <w:r>
        <w:lastRenderedPageBreak/>
        <w:t>Задача</w:t>
      </w:r>
      <w:bookmarkEnd w:id="4"/>
    </w:p>
    <w:p w14:paraId="16142E73" w14:textId="15E33B69" w:rsidR="00B323C9" w:rsidRDefault="002709BC" w:rsidP="002709BC">
      <w:r>
        <w:t>Задание. Написать программы для работы с</w:t>
      </w:r>
      <w:r w:rsidRPr="002709BC">
        <w:t xml:space="preserve"> </w:t>
      </w:r>
      <w:r>
        <w:t>односвязным и двусвязным списками в соответствии с</w:t>
      </w:r>
      <w:r w:rsidRPr="002709BC">
        <w:t xml:space="preserve"> </w:t>
      </w:r>
      <w:r>
        <w:t>выданным вариантом задания. Предусмотреть в программах</w:t>
      </w:r>
      <w:r>
        <w:rPr>
          <w:lang w:val="en-US"/>
        </w:rPr>
        <w:t xml:space="preserve"> </w:t>
      </w:r>
      <w:r>
        <w:t>следующие функции:</w:t>
      </w:r>
    </w:p>
    <w:p w14:paraId="3F790FBA" w14:textId="4DE20681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в конец списка.</w:t>
      </w:r>
    </w:p>
    <w:p w14:paraId="6A0D9A5E" w14:textId="05C39E5A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на заданное пользователем</w:t>
      </w:r>
      <w:r w:rsidRPr="002709BC">
        <w:t xml:space="preserve"> </w:t>
      </w:r>
      <w:r>
        <w:t>место списка.</w:t>
      </w:r>
    </w:p>
    <w:p w14:paraId="2D1407B3" w14:textId="50B8CC56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после элемента с заданной</w:t>
      </w:r>
      <w:r w:rsidRPr="002709BC">
        <w:t xml:space="preserve"> </w:t>
      </w:r>
      <w:r>
        <w:t>информационной частью.</w:t>
      </w:r>
    </w:p>
    <w:p w14:paraId="3F77BA30" w14:textId="45C13BD9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перед элементом с заданной</w:t>
      </w:r>
      <w:r w:rsidRPr="002709BC">
        <w:t xml:space="preserve"> </w:t>
      </w:r>
      <w:r>
        <w:t>информационной частью.</w:t>
      </w:r>
    </w:p>
    <w:p w14:paraId="6F2E9AE0" w14:textId="7B366C8F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в середину списка.</w:t>
      </w:r>
    </w:p>
    <w:p w14:paraId="69F8829A" w14:textId="3DF6B09F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середины списка.</w:t>
      </w:r>
    </w:p>
    <w:p w14:paraId="78F67F3D" w14:textId="4B265C2E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с заданной информационной</w:t>
      </w:r>
      <w:r w:rsidRPr="002709BC">
        <w:t xml:space="preserve"> </w:t>
      </w:r>
      <w:r>
        <w:t>частью.</w:t>
      </w:r>
    </w:p>
    <w:p w14:paraId="237C2ECA" w14:textId="4A65A74D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конца списка.</w:t>
      </w:r>
    </w:p>
    <w:p w14:paraId="384671A1" w14:textId="45A45244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заданного пользователем места</w:t>
      </w:r>
      <w:r w:rsidRPr="002709BC">
        <w:t xml:space="preserve"> </w:t>
      </w:r>
      <w:r>
        <w:t>списка.</w:t>
      </w:r>
    </w:p>
    <w:p w14:paraId="253E7C2D" w14:textId="6B605558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головы списка.</w:t>
      </w:r>
    </w:p>
    <w:p w14:paraId="66D8ABA3" w14:textId="72FD3BBD" w:rsidR="002709BC" w:rsidRPr="00B323C9" w:rsidRDefault="002709BC" w:rsidP="002709BC">
      <w:r>
        <w:t xml:space="preserve">Задание моего варианта: </w:t>
      </w:r>
      <w:r w:rsidR="002F62D4" w:rsidRPr="002F62D4">
        <w:t>Карточка студента и его успеваемости деканата.</w:t>
      </w:r>
    </w:p>
    <w:p w14:paraId="4210A121" w14:textId="57C9EE02" w:rsidR="002709BC" w:rsidRPr="002709BC" w:rsidRDefault="005B418F" w:rsidP="00C26556">
      <w:pPr>
        <w:pStyle w:val="1"/>
      </w:pPr>
      <w:bookmarkStart w:id="5" w:name="_Toc160712787"/>
      <w:r>
        <w:lastRenderedPageBreak/>
        <w:t>Ход работы</w:t>
      </w:r>
      <w:bookmarkEnd w:id="5"/>
    </w:p>
    <w:p w14:paraId="64750A04" w14:textId="619B548F" w:rsidR="005B418F" w:rsidRDefault="005B418F" w:rsidP="005B418F">
      <w:pPr>
        <w:pStyle w:val="2"/>
      </w:pPr>
      <w:bookmarkStart w:id="6" w:name="_Toc160712788"/>
      <w:r>
        <w:t>Алгоритм</w:t>
      </w:r>
      <w:bookmarkEnd w:id="6"/>
    </w:p>
    <w:p w14:paraId="544684BD" w14:textId="537EFE60" w:rsidR="00E01A02" w:rsidRDefault="00C26556" w:rsidP="00C26556">
      <w:r>
        <w:t>Алгоритм моей программы следующий:</w:t>
      </w:r>
    </w:p>
    <w:p w14:paraId="0552DC86" w14:textId="35D7322F" w:rsidR="002F62D4" w:rsidRDefault="002F62D4" w:rsidP="00C26556">
      <w:r>
        <w:t>1.вывод списка предложенных функций</w:t>
      </w:r>
    </w:p>
    <w:p w14:paraId="532A9064" w14:textId="259E87DE" w:rsidR="002F62D4" w:rsidRDefault="002F62D4" w:rsidP="00C26556">
      <w:r>
        <w:t>2.предложение пользователю выбрать нужную</w:t>
      </w:r>
    </w:p>
    <w:p w14:paraId="4DCF0D50" w14:textId="3342FF36" w:rsidR="002F62D4" w:rsidRDefault="002F62D4" w:rsidP="00C26556">
      <w:r>
        <w:t>3.запрос данных для выполнения при необходимости</w:t>
      </w:r>
    </w:p>
    <w:p w14:paraId="2C459BF3" w14:textId="31620165" w:rsidR="002F62D4" w:rsidRDefault="002F62D4" w:rsidP="00C26556">
      <w:r>
        <w:t>4.выполнение функции</w:t>
      </w:r>
    </w:p>
    <w:p w14:paraId="17DC5D0E" w14:textId="41D553E0" w:rsidR="002F62D4" w:rsidRDefault="002F62D4" w:rsidP="00C26556">
      <w:r>
        <w:t>5.вывод списка после выполнения</w:t>
      </w:r>
    </w:p>
    <w:p w14:paraId="150A67EC" w14:textId="2FFF8148" w:rsidR="00D71654" w:rsidRDefault="00D71654" w:rsidP="00580910">
      <w:r>
        <w:t>запись, или потом снова попытаться ввести).</w:t>
      </w:r>
    </w:p>
    <w:p w14:paraId="780F76E0" w14:textId="77777777" w:rsidR="002F62D4" w:rsidRDefault="002F62D4" w:rsidP="00580910"/>
    <w:p w14:paraId="045079C6" w14:textId="77777777" w:rsidR="002F62D4" w:rsidRDefault="002F62D4" w:rsidP="00580910"/>
    <w:p w14:paraId="58B80EF5" w14:textId="77777777" w:rsidR="002F62D4" w:rsidRDefault="002F62D4" w:rsidP="00580910"/>
    <w:p w14:paraId="05A6859D" w14:textId="77777777" w:rsidR="002F62D4" w:rsidRDefault="002F62D4" w:rsidP="00580910"/>
    <w:p w14:paraId="1F223666" w14:textId="77777777" w:rsidR="002F62D4" w:rsidRDefault="002F62D4" w:rsidP="00580910"/>
    <w:p w14:paraId="355F11EF" w14:textId="77777777" w:rsidR="002F62D4" w:rsidRDefault="002F62D4" w:rsidP="00580910"/>
    <w:p w14:paraId="41AE50AF" w14:textId="77777777" w:rsidR="002F62D4" w:rsidRDefault="002F62D4" w:rsidP="00580910"/>
    <w:p w14:paraId="1EED7AC5" w14:textId="77777777" w:rsidR="002F62D4" w:rsidRPr="00D71654" w:rsidRDefault="002F62D4" w:rsidP="00580910"/>
    <w:p w14:paraId="3FB1DF3C" w14:textId="79A61B91" w:rsidR="00173372" w:rsidRDefault="00173372" w:rsidP="00173372">
      <w:pPr>
        <w:pStyle w:val="2"/>
      </w:pPr>
      <w:bookmarkStart w:id="7" w:name="_Toc160712790"/>
      <w:r>
        <w:lastRenderedPageBreak/>
        <w:t>Пример работы программы</w:t>
      </w:r>
      <w:bookmarkEnd w:id="7"/>
    </w:p>
    <w:p w14:paraId="00C8A41D" w14:textId="77FB7CFC" w:rsidR="002F62D4" w:rsidRPr="002F62D4" w:rsidRDefault="002F62D4" w:rsidP="002F62D4">
      <w:pPr>
        <w:ind w:firstLine="0"/>
      </w:pPr>
      <w:r w:rsidRPr="002F62D4">
        <w:rPr>
          <w:noProof/>
          <w:lang w:eastAsia="ru-RU"/>
        </w:rPr>
        <w:drawing>
          <wp:inline distT="0" distB="0" distL="0" distR="0" wp14:anchorId="05F6CA82" wp14:editId="57BB96D2">
            <wp:extent cx="5940425" cy="3297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BAC0" w14:textId="7E37D520" w:rsidR="00935130" w:rsidRDefault="00935130" w:rsidP="00935130">
      <w:pPr>
        <w:keepNext/>
        <w:ind w:firstLine="0"/>
        <w:jc w:val="center"/>
        <w:rPr>
          <w:lang w:val="en-US"/>
        </w:rPr>
      </w:pPr>
    </w:p>
    <w:p w14:paraId="5295D5AC" w14:textId="77777777" w:rsidR="002F62D4" w:rsidRDefault="002F62D4" w:rsidP="00935130">
      <w:pPr>
        <w:keepNext/>
        <w:ind w:firstLine="0"/>
        <w:jc w:val="center"/>
        <w:rPr>
          <w:lang w:val="en-US"/>
        </w:rPr>
      </w:pPr>
    </w:p>
    <w:p w14:paraId="5B072156" w14:textId="0C735136" w:rsidR="007B5CCC" w:rsidRDefault="002F62D4" w:rsidP="00935130">
      <w:pPr>
        <w:keepNext/>
        <w:ind w:firstLine="0"/>
        <w:jc w:val="center"/>
        <w:rPr>
          <w:lang w:val="en-US"/>
        </w:rPr>
      </w:pPr>
      <w:r w:rsidRPr="002F62D4">
        <w:rPr>
          <w:noProof/>
          <w:lang w:eastAsia="ru-RU"/>
        </w:rPr>
        <w:drawing>
          <wp:inline distT="0" distB="0" distL="0" distR="0" wp14:anchorId="3EFF4B33" wp14:editId="27794963">
            <wp:extent cx="5940425" cy="2407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8" w:name="_Toc160712791"/>
      <w:r>
        <w:lastRenderedPageBreak/>
        <w:t>Вывод</w:t>
      </w:r>
      <w:bookmarkEnd w:id="8"/>
    </w:p>
    <w:p w14:paraId="34195836" w14:textId="1D7E5A7D" w:rsidR="001821C2" w:rsidRDefault="00722AF0" w:rsidP="00BE74A2">
      <w:r>
        <w:t xml:space="preserve">Итогом работы стала программа, работающая с </w:t>
      </w:r>
      <w:r w:rsidR="002F62D4">
        <w:t>односвязным</w:t>
      </w:r>
      <w:r>
        <w:t xml:space="preserve"> списком адресов. Она динамически может создавать новые узлы</w:t>
      </w:r>
      <w:r w:rsidR="002F62D4">
        <w:t>, а</w:t>
      </w:r>
      <w:r>
        <w:t xml:space="preserve"> также удалять их без утечки памяти, сравнивать данны</w:t>
      </w:r>
      <w:r w:rsidR="002F62D4">
        <w:t>х в узлах, и выводить список</w:t>
      </w:r>
      <w:r>
        <w:t>.</w:t>
      </w:r>
    </w:p>
    <w:p w14:paraId="27870B46" w14:textId="59A8287B" w:rsidR="00722AF0" w:rsidRPr="00722AF0" w:rsidRDefault="00722AF0" w:rsidP="00BE74A2">
      <w:r>
        <w:t xml:space="preserve">В ходе работы я ознакомился с функциями </w:t>
      </w:r>
      <w:r>
        <w:rPr>
          <w:lang w:val="en-US"/>
        </w:rPr>
        <w:t>calloc</w:t>
      </w:r>
      <w:r w:rsidRPr="00722AF0">
        <w:t xml:space="preserve">() </w:t>
      </w:r>
      <w:r>
        <w:t xml:space="preserve">и </w:t>
      </w:r>
      <w:r>
        <w:rPr>
          <w:lang w:val="en-US"/>
        </w:rPr>
        <w:t>free</w:t>
      </w:r>
      <w:r w:rsidRPr="00722AF0">
        <w:t>()</w:t>
      </w:r>
      <w:r>
        <w:t>, воспользовался структурами и нумерованным списком, а также ознакомился с возможностями использования указателей в подобных задачах.</w:t>
      </w:r>
    </w:p>
    <w:p w14:paraId="4ABAA398" w14:textId="2A3A3C24" w:rsidR="001821C2" w:rsidRPr="00A4678C" w:rsidRDefault="008B4352" w:rsidP="009824C4">
      <w:pPr>
        <w:pStyle w:val="1"/>
        <w:rPr>
          <w:lang w:val="en-US"/>
        </w:rPr>
      </w:pPr>
      <w:bookmarkStart w:id="9" w:name="_Toc160712792"/>
      <w:r>
        <w:lastRenderedPageBreak/>
        <w:t>Листинг</w:t>
      </w:r>
      <w:bookmarkEnd w:id="9"/>
    </w:p>
    <w:p w14:paraId="457D4184" w14:textId="0B21C5C1" w:rsidR="00F7018B" w:rsidRDefault="009824C4" w:rsidP="002F62D4">
      <w:pPr>
        <w:pStyle w:val="2"/>
        <w:rPr>
          <w:lang w:val="en-US"/>
        </w:rPr>
      </w:pPr>
      <w:bookmarkStart w:id="10" w:name="_Toc160712793"/>
      <w:r>
        <w:rPr>
          <w:lang w:val="en-US"/>
        </w:rPr>
        <w:t>main.cpp</w:t>
      </w:r>
      <w:bookmarkEnd w:id="10"/>
    </w:p>
    <w:p w14:paraId="4C68153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#define  _CRT_SECURE_NO_WARNINGS</w:t>
      </w:r>
    </w:p>
    <w:p w14:paraId="5003D45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#include &lt;locale.h&gt;</w:t>
      </w:r>
    </w:p>
    <w:p w14:paraId="3DF6389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#include &lt;stdio.h&gt;</w:t>
      </w:r>
    </w:p>
    <w:p w14:paraId="29E5E60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#include &lt;stdlib.h&gt;</w:t>
      </w:r>
    </w:p>
    <w:p w14:paraId="73B666F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#include &lt;string.h&gt;</w:t>
      </w:r>
    </w:p>
    <w:p w14:paraId="37991C6C" w14:textId="77777777" w:rsidR="002F62D4" w:rsidRPr="00A4678C" w:rsidRDefault="002F62D4" w:rsidP="002F62D4">
      <w:r w:rsidRPr="00A4678C">
        <w:t>#</w:t>
      </w:r>
      <w:r w:rsidRPr="002F62D4">
        <w:rPr>
          <w:lang w:val="en-US"/>
        </w:rPr>
        <w:t>include</w:t>
      </w:r>
      <w:r w:rsidRPr="00A4678C">
        <w:t xml:space="preserve"> &lt;</w:t>
      </w:r>
      <w:r w:rsidRPr="002F62D4">
        <w:rPr>
          <w:lang w:val="en-US"/>
        </w:rPr>
        <w:t>windows</w:t>
      </w:r>
      <w:r w:rsidRPr="00A4678C">
        <w:t>.</w:t>
      </w:r>
      <w:r w:rsidRPr="002F62D4">
        <w:rPr>
          <w:lang w:val="en-US"/>
        </w:rPr>
        <w:t>h</w:t>
      </w:r>
      <w:r w:rsidRPr="00A4678C">
        <w:t>&gt;</w:t>
      </w:r>
    </w:p>
    <w:p w14:paraId="07E43D78" w14:textId="77777777" w:rsidR="002F62D4" w:rsidRPr="00A4678C" w:rsidRDefault="002F62D4" w:rsidP="002F62D4"/>
    <w:p w14:paraId="5A16DD17" w14:textId="77777777" w:rsidR="002F62D4" w:rsidRPr="002F62D4" w:rsidRDefault="002F62D4" w:rsidP="002F62D4">
      <w:r w:rsidRPr="002F62D4">
        <w:t>// Определение структуры для односвязного списка</w:t>
      </w:r>
    </w:p>
    <w:p w14:paraId="3A2C938C" w14:textId="77777777" w:rsidR="002F62D4" w:rsidRPr="00A4678C" w:rsidRDefault="002F62D4" w:rsidP="002F62D4">
      <w:pPr>
        <w:rPr>
          <w:lang w:val="en-US"/>
        </w:rPr>
      </w:pPr>
      <w:r w:rsidRPr="002F62D4">
        <w:rPr>
          <w:lang w:val="en-US"/>
        </w:rPr>
        <w:t>struct</w:t>
      </w:r>
      <w:r w:rsidRPr="00A4678C">
        <w:rPr>
          <w:lang w:val="en-US"/>
        </w:rPr>
        <w:t xml:space="preserve"> </w:t>
      </w:r>
      <w:r w:rsidRPr="002F62D4">
        <w:rPr>
          <w:lang w:val="en-US"/>
        </w:rPr>
        <w:t>Student</w:t>
      </w:r>
      <w:r w:rsidRPr="00A4678C">
        <w:rPr>
          <w:lang w:val="en-US"/>
        </w:rPr>
        <w:t xml:space="preserve"> {</w:t>
      </w:r>
    </w:p>
    <w:p w14:paraId="5B2533AE" w14:textId="77777777" w:rsidR="002F62D4" w:rsidRPr="002F62D4" w:rsidRDefault="002F62D4" w:rsidP="002F62D4">
      <w:pPr>
        <w:rPr>
          <w:lang w:val="en-US"/>
        </w:rPr>
      </w:pPr>
      <w:r w:rsidRPr="00A4678C">
        <w:rPr>
          <w:lang w:val="en-US"/>
        </w:rPr>
        <w:t xml:space="preserve">    </w:t>
      </w:r>
      <w:r w:rsidRPr="002F62D4">
        <w:rPr>
          <w:lang w:val="en-US"/>
        </w:rPr>
        <w:t>char surname[50];</w:t>
      </w:r>
    </w:p>
    <w:p w14:paraId="3D3C818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int student_number;</w:t>
      </w:r>
    </w:p>
    <w:p w14:paraId="5542511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int score;</w:t>
      </w:r>
    </w:p>
    <w:p w14:paraId="6C2EB86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next;</w:t>
      </w:r>
    </w:p>
    <w:p w14:paraId="57650C5A" w14:textId="77777777" w:rsidR="002F62D4" w:rsidRPr="002F62D4" w:rsidRDefault="002F62D4" w:rsidP="002F62D4">
      <w:r w:rsidRPr="002F62D4">
        <w:t>};</w:t>
      </w:r>
    </w:p>
    <w:p w14:paraId="5A97B6BB" w14:textId="77777777" w:rsidR="002F62D4" w:rsidRPr="002F62D4" w:rsidRDefault="002F62D4" w:rsidP="002F62D4"/>
    <w:p w14:paraId="0949FC34" w14:textId="77777777" w:rsidR="002F62D4" w:rsidRPr="002F62D4" w:rsidRDefault="002F62D4" w:rsidP="002F62D4">
      <w:r w:rsidRPr="002F62D4">
        <w:t>//1. Функция для добавления студента в конец списка</w:t>
      </w:r>
    </w:p>
    <w:p w14:paraId="765D095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append(struct Student** head, const char* surname, int student_number, int score) {</w:t>
      </w:r>
    </w:p>
    <w:p w14:paraId="6A3B4BA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new_student = (struct Student*)malloc(sizeof(struct Student));</w:t>
      </w:r>
    </w:p>
    <w:p w14:paraId="7FD14C3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strcpy(new_student-&gt;surname, surname);</w:t>
      </w:r>
    </w:p>
    <w:p w14:paraId="1B657C9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new_student-&gt;student_number = student_number;</w:t>
      </w:r>
    </w:p>
    <w:p w14:paraId="1F69D06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new_student-&gt;score = score;</w:t>
      </w:r>
    </w:p>
    <w:p w14:paraId="396DAD1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new_student-&gt;next = NULL;</w:t>
      </w:r>
    </w:p>
    <w:p w14:paraId="3F95BD0B" w14:textId="77777777" w:rsidR="002F62D4" w:rsidRPr="002F62D4" w:rsidRDefault="002F62D4" w:rsidP="002F62D4">
      <w:pPr>
        <w:rPr>
          <w:lang w:val="en-US"/>
        </w:rPr>
      </w:pPr>
    </w:p>
    <w:p w14:paraId="6E82349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(*head == NULL) {</w:t>
      </w:r>
    </w:p>
    <w:p w14:paraId="1428B71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*head = new_student;</w:t>
      </w:r>
    </w:p>
    <w:p w14:paraId="79058BC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    return;</w:t>
      </w:r>
    </w:p>
    <w:p w14:paraId="64D1477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4BB03E62" w14:textId="77777777" w:rsidR="002F62D4" w:rsidRPr="002F62D4" w:rsidRDefault="002F62D4" w:rsidP="002F62D4">
      <w:pPr>
        <w:rPr>
          <w:lang w:val="en-US"/>
        </w:rPr>
      </w:pPr>
    </w:p>
    <w:p w14:paraId="4356036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last = *head;</w:t>
      </w:r>
    </w:p>
    <w:p w14:paraId="55CC688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(last-&gt;next != NULL) {</w:t>
      </w:r>
    </w:p>
    <w:p w14:paraId="1DD3813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last = last-&gt;next;</w:t>
      </w:r>
    </w:p>
    <w:p w14:paraId="56106029" w14:textId="77777777" w:rsidR="002F62D4" w:rsidRPr="00A4678C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</w:t>
      </w:r>
      <w:r w:rsidRPr="00A4678C">
        <w:rPr>
          <w:lang w:val="en-US"/>
        </w:rPr>
        <w:t>}</w:t>
      </w:r>
    </w:p>
    <w:p w14:paraId="4D45EE8B" w14:textId="77777777" w:rsidR="002F62D4" w:rsidRPr="00A4678C" w:rsidRDefault="002F62D4" w:rsidP="002F62D4">
      <w:pPr>
        <w:rPr>
          <w:lang w:val="en-US"/>
        </w:rPr>
      </w:pPr>
      <w:r w:rsidRPr="00A4678C">
        <w:rPr>
          <w:lang w:val="en-US"/>
        </w:rPr>
        <w:t xml:space="preserve">    </w:t>
      </w:r>
      <w:r w:rsidRPr="002F62D4">
        <w:rPr>
          <w:lang w:val="en-US"/>
        </w:rPr>
        <w:t>last</w:t>
      </w:r>
      <w:r w:rsidRPr="00A4678C">
        <w:rPr>
          <w:lang w:val="en-US"/>
        </w:rPr>
        <w:t>-&gt;</w:t>
      </w:r>
      <w:r w:rsidRPr="002F62D4">
        <w:rPr>
          <w:lang w:val="en-US"/>
        </w:rPr>
        <w:t>next</w:t>
      </w:r>
      <w:r w:rsidRPr="00A4678C">
        <w:rPr>
          <w:lang w:val="en-US"/>
        </w:rPr>
        <w:t xml:space="preserve"> = </w:t>
      </w:r>
      <w:r w:rsidRPr="002F62D4">
        <w:rPr>
          <w:lang w:val="en-US"/>
        </w:rPr>
        <w:t>new</w:t>
      </w:r>
      <w:r w:rsidRPr="00A4678C">
        <w:rPr>
          <w:lang w:val="en-US"/>
        </w:rPr>
        <w:t>_</w:t>
      </w:r>
      <w:r w:rsidRPr="002F62D4">
        <w:rPr>
          <w:lang w:val="en-US"/>
        </w:rPr>
        <w:t>student</w:t>
      </w:r>
      <w:r w:rsidRPr="00A4678C">
        <w:rPr>
          <w:lang w:val="en-US"/>
        </w:rPr>
        <w:t>;</w:t>
      </w:r>
    </w:p>
    <w:p w14:paraId="0EDD28AF" w14:textId="77777777" w:rsidR="002F62D4" w:rsidRPr="002F62D4" w:rsidRDefault="002F62D4" w:rsidP="002F62D4">
      <w:r w:rsidRPr="002F62D4">
        <w:t>}</w:t>
      </w:r>
    </w:p>
    <w:p w14:paraId="556E816A" w14:textId="77777777" w:rsidR="002F62D4" w:rsidRPr="002F62D4" w:rsidRDefault="002F62D4" w:rsidP="002F62D4"/>
    <w:p w14:paraId="0B67900F" w14:textId="77777777" w:rsidR="002F62D4" w:rsidRPr="002F62D4" w:rsidRDefault="002F62D4" w:rsidP="002F62D4">
      <w:r w:rsidRPr="002F62D4">
        <w:t>//2. функция для добавления студента на заданную позицию</w:t>
      </w:r>
    </w:p>
    <w:p w14:paraId="1F0E4D0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insert_at_position(struct Student** head, const char* surname, int student_number, int score, int position) {</w:t>
      </w:r>
    </w:p>
    <w:p w14:paraId="02AE5E51" w14:textId="77777777" w:rsidR="002F62D4" w:rsidRPr="002F62D4" w:rsidRDefault="002F62D4" w:rsidP="002F62D4">
      <w:r w:rsidRPr="002F62D4">
        <w:rPr>
          <w:lang w:val="en-US"/>
        </w:rPr>
        <w:t xml:space="preserve">    if</w:t>
      </w:r>
      <w:r w:rsidRPr="002F62D4">
        <w:t xml:space="preserve"> (</w:t>
      </w:r>
      <w:r w:rsidRPr="002F62D4">
        <w:rPr>
          <w:lang w:val="en-US"/>
        </w:rPr>
        <w:t>position</w:t>
      </w:r>
      <w:r w:rsidRPr="002F62D4">
        <w:t xml:space="preserve"> &lt; 0) {</w:t>
      </w:r>
    </w:p>
    <w:p w14:paraId="7664E931" w14:textId="77777777" w:rsidR="002F62D4" w:rsidRPr="002F62D4" w:rsidRDefault="002F62D4" w:rsidP="002F62D4">
      <w:r w:rsidRPr="002F62D4">
        <w:t xml:space="preserve">        </w:t>
      </w:r>
      <w:r w:rsidRPr="002F62D4">
        <w:rPr>
          <w:lang w:val="en-US"/>
        </w:rPr>
        <w:t>printf</w:t>
      </w:r>
      <w:r w:rsidRPr="002F62D4">
        <w:t>("Позиция должна быть неотрицательным числом.\</w:t>
      </w:r>
      <w:r w:rsidRPr="002F62D4">
        <w:rPr>
          <w:lang w:val="en-US"/>
        </w:rPr>
        <w:t>n</w:t>
      </w:r>
      <w:r w:rsidRPr="002F62D4">
        <w:t>");</w:t>
      </w:r>
    </w:p>
    <w:p w14:paraId="1852FD9C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</w:t>
      </w:r>
      <w:r w:rsidRPr="002F62D4">
        <w:rPr>
          <w:lang w:val="en-US"/>
        </w:rPr>
        <w:t>return;</w:t>
      </w:r>
    </w:p>
    <w:p w14:paraId="42D7F70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722BB714" w14:textId="77777777" w:rsidR="002F62D4" w:rsidRPr="002F62D4" w:rsidRDefault="002F62D4" w:rsidP="002F62D4">
      <w:pPr>
        <w:rPr>
          <w:lang w:val="en-US"/>
        </w:rPr>
      </w:pPr>
    </w:p>
    <w:p w14:paraId="121B72A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new_student = (struct Student*)malloc(sizeof(struct Student));</w:t>
      </w:r>
    </w:p>
    <w:p w14:paraId="420B2CC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strcpy(new_student-&gt;surname, surname);</w:t>
      </w:r>
    </w:p>
    <w:p w14:paraId="41C2285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new_student-&gt;student_number = student_number;</w:t>
      </w:r>
    </w:p>
    <w:p w14:paraId="509234B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new_student-&gt;score = score;</w:t>
      </w:r>
    </w:p>
    <w:p w14:paraId="13FE647F" w14:textId="77777777" w:rsidR="002F62D4" w:rsidRPr="002F62D4" w:rsidRDefault="002F62D4" w:rsidP="002F62D4">
      <w:pPr>
        <w:rPr>
          <w:lang w:val="en-US"/>
        </w:rPr>
      </w:pPr>
    </w:p>
    <w:p w14:paraId="21621F3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(position == 0) {</w:t>
      </w:r>
    </w:p>
    <w:p w14:paraId="4C53B0C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new_student-&gt;next = *head;</w:t>
      </w:r>
    </w:p>
    <w:p w14:paraId="41B2C16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*head = new_student;</w:t>
      </w:r>
    </w:p>
    <w:p w14:paraId="01B25BD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return;</w:t>
      </w:r>
    </w:p>
    <w:p w14:paraId="327A35A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156811E6" w14:textId="77777777" w:rsidR="002F62D4" w:rsidRPr="002F62D4" w:rsidRDefault="002F62D4" w:rsidP="002F62D4">
      <w:pPr>
        <w:rPr>
          <w:lang w:val="en-US"/>
        </w:rPr>
      </w:pPr>
    </w:p>
    <w:p w14:paraId="548355B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struct Student* current = *head;</w:t>
      </w:r>
    </w:p>
    <w:p w14:paraId="4D7BE09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for (int i = 0; i &lt; position - 1; ++i) {</w:t>
      </w:r>
    </w:p>
    <w:p w14:paraId="2463C08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if (current == NULL) {</w:t>
      </w:r>
    </w:p>
    <w:p w14:paraId="21DE7D7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printf("Недопустимая позиция.\n");</w:t>
      </w:r>
    </w:p>
    <w:p w14:paraId="6F8050C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return;</w:t>
      </w:r>
    </w:p>
    <w:p w14:paraId="28A83A5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}</w:t>
      </w:r>
    </w:p>
    <w:p w14:paraId="58D1DC5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05FDCD5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74BA779C" w14:textId="77777777" w:rsidR="002F62D4" w:rsidRPr="002F62D4" w:rsidRDefault="002F62D4" w:rsidP="002F62D4">
      <w:pPr>
        <w:rPr>
          <w:lang w:val="en-US"/>
        </w:rPr>
      </w:pPr>
    </w:p>
    <w:p w14:paraId="308B9E0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(current == NULL) {</w:t>
      </w:r>
    </w:p>
    <w:p w14:paraId="773B0E4B" w14:textId="77777777" w:rsidR="002F62D4" w:rsidRPr="002F62D4" w:rsidRDefault="002F62D4" w:rsidP="002F62D4">
      <w:r w:rsidRPr="002F62D4">
        <w:rPr>
          <w:lang w:val="en-US"/>
        </w:rPr>
        <w:t xml:space="preserve">        printf</w:t>
      </w:r>
      <w:r w:rsidRPr="002F62D4">
        <w:t>("Недопустимая позиция.\</w:t>
      </w:r>
      <w:r w:rsidRPr="002F62D4">
        <w:rPr>
          <w:lang w:val="en-US"/>
        </w:rPr>
        <w:t>n</w:t>
      </w:r>
      <w:r w:rsidRPr="002F62D4">
        <w:t>");</w:t>
      </w:r>
    </w:p>
    <w:p w14:paraId="2FA04E94" w14:textId="77777777" w:rsidR="002F62D4" w:rsidRPr="002F62D4" w:rsidRDefault="002F62D4" w:rsidP="002F62D4">
      <w:r w:rsidRPr="002F62D4">
        <w:t xml:space="preserve">        </w:t>
      </w:r>
      <w:r w:rsidRPr="002F62D4">
        <w:rPr>
          <w:lang w:val="en-US"/>
        </w:rPr>
        <w:t>return</w:t>
      </w:r>
      <w:r w:rsidRPr="002F62D4">
        <w:t>;</w:t>
      </w:r>
    </w:p>
    <w:p w14:paraId="33F35D02" w14:textId="77777777" w:rsidR="002F62D4" w:rsidRPr="002F62D4" w:rsidRDefault="002F62D4" w:rsidP="002F62D4">
      <w:pPr>
        <w:rPr>
          <w:lang w:val="en-US"/>
        </w:rPr>
      </w:pPr>
      <w:r w:rsidRPr="002F62D4">
        <w:t xml:space="preserve">    </w:t>
      </w:r>
      <w:r w:rsidRPr="002F62D4">
        <w:rPr>
          <w:lang w:val="en-US"/>
        </w:rPr>
        <w:t>}</w:t>
      </w:r>
    </w:p>
    <w:p w14:paraId="1A43D605" w14:textId="77777777" w:rsidR="002F62D4" w:rsidRPr="002F62D4" w:rsidRDefault="002F62D4" w:rsidP="002F62D4">
      <w:pPr>
        <w:rPr>
          <w:lang w:val="en-US"/>
        </w:rPr>
      </w:pPr>
    </w:p>
    <w:p w14:paraId="37762B7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new_student-&gt;next = current-&gt;next;</w:t>
      </w:r>
    </w:p>
    <w:p w14:paraId="4B6DA601" w14:textId="77777777" w:rsidR="002F62D4" w:rsidRPr="002F62D4" w:rsidRDefault="002F62D4" w:rsidP="002F62D4">
      <w:r w:rsidRPr="002F62D4">
        <w:rPr>
          <w:lang w:val="en-US"/>
        </w:rPr>
        <w:t xml:space="preserve">    current</w:t>
      </w:r>
      <w:r w:rsidRPr="002F62D4">
        <w:t>-&gt;</w:t>
      </w:r>
      <w:r w:rsidRPr="002F62D4">
        <w:rPr>
          <w:lang w:val="en-US"/>
        </w:rPr>
        <w:t>next</w:t>
      </w:r>
      <w:r w:rsidRPr="002F62D4">
        <w:t xml:space="preserve"> = </w:t>
      </w:r>
      <w:r w:rsidRPr="002F62D4">
        <w:rPr>
          <w:lang w:val="en-US"/>
        </w:rPr>
        <w:t>new</w:t>
      </w:r>
      <w:r w:rsidRPr="002F62D4">
        <w:t>_</w:t>
      </w:r>
      <w:r w:rsidRPr="002F62D4">
        <w:rPr>
          <w:lang w:val="en-US"/>
        </w:rPr>
        <w:t>student</w:t>
      </w:r>
      <w:r w:rsidRPr="002F62D4">
        <w:t>;</w:t>
      </w:r>
    </w:p>
    <w:p w14:paraId="48865C4A" w14:textId="77777777" w:rsidR="002F62D4" w:rsidRPr="002F62D4" w:rsidRDefault="002F62D4" w:rsidP="002F62D4">
      <w:r w:rsidRPr="002F62D4">
        <w:t>}</w:t>
      </w:r>
    </w:p>
    <w:p w14:paraId="658F5A3F" w14:textId="77777777" w:rsidR="002F62D4" w:rsidRPr="002F62D4" w:rsidRDefault="002F62D4" w:rsidP="002F62D4"/>
    <w:p w14:paraId="47861B26" w14:textId="77777777" w:rsidR="002F62D4" w:rsidRPr="002F62D4" w:rsidRDefault="002F62D4" w:rsidP="002F62D4">
      <w:r w:rsidRPr="002F62D4">
        <w:t>//3. Функция для включения нового элемента после элемента с заданной информационной частью</w:t>
      </w:r>
    </w:p>
    <w:p w14:paraId="7ECC48B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insert_after(struct Student* head, const char* surname, const char* newSurname, int newStudentNumber, int newScore) {</w:t>
      </w:r>
    </w:p>
    <w:p w14:paraId="7E0F3C8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current = head;</w:t>
      </w:r>
    </w:p>
    <w:p w14:paraId="2991ADA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(current != NULL) {</w:t>
      </w:r>
    </w:p>
    <w:p w14:paraId="54BEE84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if (strcmp(current-&gt;surname, surname) == 0) {</w:t>
      </w:r>
    </w:p>
    <w:p w14:paraId="3AE2EAF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struct Student* new_student = (struct Student*)malloc(sizeof(struct Student));</w:t>
      </w:r>
    </w:p>
    <w:p w14:paraId="2E5D4F3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strcpy(new_student-&gt;surname, newSurname);</w:t>
      </w:r>
    </w:p>
    <w:p w14:paraId="4CB4B50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new_student-&gt;student_number = newStudentNumber;</w:t>
      </w:r>
    </w:p>
    <w:p w14:paraId="4B91319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new_student-&gt;score = newScore;</w:t>
      </w:r>
    </w:p>
    <w:p w14:paraId="1C28779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        new_student-&gt;next = current-&gt;next;</w:t>
      </w:r>
    </w:p>
    <w:p w14:paraId="578016B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current-&gt;next = new_student;</w:t>
      </w:r>
    </w:p>
    <w:p w14:paraId="67F391C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break;</w:t>
      </w:r>
    </w:p>
    <w:p w14:paraId="062BE3A6" w14:textId="77777777" w:rsidR="002F62D4" w:rsidRPr="002F62D4" w:rsidRDefault="002F62D4" w:rsidP="002F62D4">
      <w:r w:rsidRPr="002F62D4">
        <w:rPr>
          <w:lang w:val="en-US"/>
        </w:rPr>
        <w:t xml:space="preserve">        </w:t>
      </w:r>
      <w:r w:rsidRPr="002F62D4">
        <w:t>}</w:t>
      </w:r>
    </w:p>
    <w:p w14:paraId="5CC909CE" w14:textId="77777777" w:rsidR="002F62D4" w:rsidRPr="002F62D4" w:rsidRDefault="002F62D4" w:rsidP="002F62D4">
      <w:r w:rsidRPr="002F62D4">
        <w:t xml:space="preserve">        </w:t>
      </w:r>
      <w:r w:rsidRPr="002F62D4">
        <w:rPr>
          <w:lang w:val="en-US"/>
        </w:rPr>
        <w:t>current</w:t>
      </w:r>
      <w:r w:rsidRPr="002F62D4">
        <w:t xml:space="preserve"> = </w:t>
      </w:r>
      <w:r w:rsidRPr="002F62D4">
        <w:rPr>
          <w:lang w:val="en-US"/>
        </w:rPr>
        <w:t>current</w:t>
      </w:r>
      <w:r w:rsidRPr="002F62D4">
        <w:t>-&gt;</w:t>
      </w:r>
      <w:r w:rsidRPr="002F62D4">
        <w:rPr>
          <w:lang w:val="en-US"/>
        </w:rPr>
        <w:t>next</w:t>
      </w:r>
      <w:r w:rsidRPr="002F62D4">
        <w:t>;</w:t>
      </w:r>
    </w:p>
    <w:p w14:paraId="278A0E03" w14:textId="77777777" w:rsidR="002F62D4" w:rsidRPr="002F62D4" w:rsidRDefault="002F62D4" w:rsidP="002F62D4">
      <w:r w:rsidRPr="002F62D4">
        <w:t xml:space="preserve">    }</w:t>
      </w:r>
    </w:p>
    <w:p w14:paraId="76484B53" w14:textId="77777777" w:rsidR="002F62D4" w:rsidRPr="002F62D4" w:rsidRDefault="002F62D4" w:rsidP="002F62D4">
      <w:r w:rsidRPr="002F62D4">
        <w:t>}</w:t>
      </w:r>
    </w:p>
    <w:p w14:paraId="4E7E9EDF" w14:textId="77777777" w:rsidR="002F62D4" w:rsidRPr="002F62D4" w:rsidRDefault="002F62D4" w:rsidP="002F62D4"/>
    <w:p w14:paraId="6AA1A441" w14:textId="77777777" w:rsidR="002F62D4" w:rsidRPr="002F62D4" w:rsidRDefault="002F62D4" w:rsidP="002F62D4">
      <w:r w:rsidRPr="002F62D4">
        <w:t>//4. Функция для добавления студента перед элементом с заданной информационной частью</w:t>
      </w:r>
    </w:p>
    <w:p w14:paraId="56274A3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insert_before(struct Student* head, char* target_surname, char* surname, int student_number, int score) {</w:t>
      </w:r>
    </w:p>
    <w:p w14:paraId="3C583DA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new_student = (struct Student*)malloc(sizeof(struct Student));</w:t>
      </w:r>
    </w:p>
    <w:p w14:paraId="2042500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strcpy(new_student-&gt;surname, surname);</w:t>
      </w:r>
    </w:p>
    <w:p w14:paraId="2B04783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new_student-&gt;student_number = student_number;</w:t>
      </w:r>
    </w:p>
    <w:p w14:paraId="6584390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new_student-&gt;score = score;</w:t>
      </w:r>
    </w:p>
    <w:p w14:paraId="1C8DC9F2" w14:textId="77777777" w:rsidR="002F62D4" w:rsidRPr="002F62D4" w:rsidRDefault="002F62D4" w:rsidP="002F62D4">
      <w:pPr>
        <w:rPr>
          <w:lang w:val="en-US"/>
        </w:rPr>
      </w:pPr>
    </w:p>
    <w:p w14:paraId="0689060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(strcmp((head)-&gt;surname, target_surname) == 0) {</w:t>
      </w:r>
    </w:p>
    <w:p w14:paraId="51BA295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new_student-&gt;next = head;</w:t>
      </w:r>
    </w:p>
    <w:p w14:paraId="6DCFE74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head = new_student;</w:t>
      </w:r>
    </w:p>
    <w:p w14:paraId="5BE8B3B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return;</w:t>
      </w:r>
    </w:p>
    <w:p w14:paraId="09431F0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6F09A462" w14:textId="77777777" w:rsidR="002F62D4" w:rsidRPr="002F62D4" w:rsidRDefault="002F62D4" w:rsidP="002F62D4">
      <w:pPr>
        <w:rPr>
          <w:lang w:val="en-US"/>
        </w:rPr>
      </w:pPr>
    </w:p>
    <w:p w14:paraId="5FF42BD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current = head;</w:t>
      </w:r>
    </w:p>
    <w:p w14:paraId="354230F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(current-&gt;next != NULL) {</w:t>
      </w:r>
    </w:p>
    <w:p w14:paraId="475D627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if (strcmp(current-&gt;next-&gt;surname, target_surname) == 0) {</w:t>
      </w:r>
    </w:p>
    <w:p w14:paraId="6497A7A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new_student-&gt;next = current-&gt;next;</w:t>
      </w:r>
    </w:p>
    <w:p w14:paraId="2906A60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current-&gt;next = new_student;</w:t>
      </w:r>
    </w:p>
    <w:p w14:paraId="7F1B380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return;</w:t>
      </w:r>
    </w:p>
    <w:p w14:paraId="524118D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    }</w:t>
      </w:r>
    </w:p>
    <w:p w14:paraId="2662E83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3B73665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5529E1B5" w14:textId="77777777" w:rsidR="002F62D4" w:rsidRPr="002F62D4" w:rsidRDefault="002F62D4" w:rsidP="002F62D4">
      <w:pPr>
        <w:rPr>
          <w:lang w:val="en-US"/>
        </w:rPr>
      </w:pPr>
    </w:p>
    <w:p w14:paraId="42C4CF3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printf("Студент с фамилией %s не найден в списке.\n", target_surname);</w:t>
      </w:r>
    </w:p>
    <w:p w14:paraId="134F6C58" w14:textId="77777777" w:rsidR="002F62D4" w:rsidRPr="002F62D4" w:rsidRDefault="002F62D4" w:rsidP="002F62D4">
      <w:r w:rsidRPr="002F62D4">
        <w:t>}</w:t>
      </w:r>
    </w:p>
    <w:p w14:paraId="68FC383E" w14:textId="77777777" w:rsidR="002F62D4" w:rsidRPr="002F62D4" w:rsidRDefault="002F62D4" w:rsidP="002F62D4"/>
    <w:p w14:paraId="2F069F48" w14:textId="77777777" w:rsidR="002F62D4" w:rsidRPr="002F62D4" w:rsidRDefault="002F62D4" w:rsidP="002F62D4"/>
    <w:p w14:paraId="2C195131" w14:textId="77777777" w:rsidR="002F62D4" w:rsidRPr="002F62D4" w:rsidRDefault="002F62D4" w:rsidP="002F62D4">
      <w:r w:rsidRPr="002F62D4">
        <w:t>//5. Функция для добавления студента в середину списка</w:t>
      </w:r>
    </w:p>
    <w:p w14:paraId="624C9BF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insert_in_middle(struct Student* head, char* surname, int student_number, int score) {</w:t>
      </w:r>
    </w:p>
    <w:p w14:paraId="30074FE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new_student = (struct Student*)malloc(sizeof(struct Student));</w:t>
      </w:r>
    </w:p>
    <w:p w14:paraId="23914B9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strcpy(new_student-&gt;surname, surname);</w:t>
      </w:r>
    </w:p>
    <w:p w14:paraId="180D2D8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new_student-&gt;student_number = student_number;</w:t>
      </w:r>
    </w:p>
    <w:p w14:paraId="4C97854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new_student-&gt;score = score;</w:t>
      </w:r>
    </w:p>
    <w:p w14:paraId="6BE1DA33" w14:textId="77777777" w:rsidR="002F62D4" w:rsidRPr="002F62D4" w:rsidRDefault="002F62D4" w:rsidP="002F62D4">
      <w:pPr>
        <w:rPr>
          <w:lang w:val="en-US"/>
        </w:rPr>
      </w:pPr>
    </w:p>
    <w:p w14:paraId="527CC0B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int count = 0;</w:t>
      </w:r>
    </w:p>
    <w:p w14:paraId="16F97BB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current = head;</w:t>
      </w:r>
    </w:p>
    <w:p w14:paraId="7C0B78B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(current != NULL) {</w:t>
      </w:r>
    </w:p>
    <w:p w14:paraId="5F22D38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count++;</w:t>
      </w:r>
    </w:p>
    <w:p w14:paraId="5619D42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37ECF4D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187AEFE6" w14:textId="77777777" w:rsidR="002F62D4" w:rsidRPr="002F62D4" w:rsidRDefault="002F62D4" w:rsidP="002F62D4">
      <w:pPr>
        <w:rPr>
          <w:lang w:val="en-US"/>
        </w:rPr>
      </w:pPr>
    </w:p>
    <w:p w14:paraId="3F51F8B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int middle_position = count / 2;</w:t>
      </w:r>
    </w:p>
    <w:p w14:paraId="46BF33C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current = head;</w:t>
      </w:r>
    </w:p>
    <w:p w14:paraId="30318AE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for (int i = 0; i + 1 &lt; middle_position; ++i) {</w:t>
      </w:r>
    </w:p>
    <w:p w14:paraId="77AB335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7DDE300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4FE5740E" w14:textId="77777777" w:rsidR="002F62D4" w:rsidRPr="002F62D4" w:rsidRDefault="002F62D4" w:rsidP="002F62D4">
      <w:pPr>
        <w:rPr>
          <w:lang w:val="en-US"/>
        </w:rPr>
      </w:pPr>
    </w:p>
    <w:p w14:paraId="30A20C2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new_student-&gt;next = current-&gt;next;</w:t>
      </w:r>
    </w:p>
    <w:p w14:paraId="53B86664" w14:textId="77777777" w:rsidR="002F62D4" w:rsidRPr="002F62D4" w:rsidRDefault="002F62D4" w:rsidP="002F62D4">
      <w:r w:rsidRPr="002F62D4">
        <w:rPr>
          <w:lang w:val="en-US"/>
        </w:rPr>
        <w:t xml:space="preserve">    current</w:t>
      </w:r>
      <w:r w:rsidRPr="002F62D4">
        <w:t>-&gt;</w:t>
      </w:r>
      <w:r w:rsidRPr="002F62D4">
        <w:rPr>
          <w:lang w:val="en-US"/>
        </w:rPr>
        <w:t>next</w:t>
      </w:r>
      <w:r w:rsidRPr="002F62D4">
        <w:t xml:space="preserve"> = </w:t>
      </w:r>
      <w:r w:rsidRPr="002F62D4">
        <w:rPr>
          <w:lang w:val="en-US"/>
        </w:rPr>
        <w:t>new</w:t>
      </w:r>
      <w:r w:rsidRPr="002F62D4">
        <w:t>_</w:t>
      </w:r>
      <w:r w:rsidRPr="002F62D4">
        <w:rPr>
          <w:lang w:val="en-US"/>
        </w:rPr>
        <w:t>student</w:t>
      </w:r>
      <w:r w:rsidRPr="002F62D4">
        <w:t>;</w:t>
      </w:r>
    </w:p>
    <w:p w14:paraId="643CF5B3" w14:textId="77777777" w:rsidR="002F62D4" w:rsidRPr="002F62D4" w:rsidRDefault="002F62D4" w:rsidP="002F62D4">
      <w:r w:rsidRPr="002F62D4">
        <w:t>}</w:t>
      </w:r>
    </w:p>
    <w:p w14:paraId="11AAB909" w14:textId="77777777" w:rsidR="002F62D4" w:rsidRPr="002F62D4" w:rsidRDefault="002F62D4" w:rsidP="002F62D4"/>
    <w:p w14:paraId="5D893C0D" w14:textId="77777777" w:rsidR="002F62D4" w:rsidRPr="002F62D4" w:rsidRDefault="002F62D4" w:rsidP="002F62D4">
      <w:r w:rsidRPr="002F62D4">
        <w:t>//6. Исключить элемент из середины списка.</w:t>
      </w:r>
    </w:p>
    <w:p w14:paraId="74D197E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delete_from_middle(struct Student* head)</w:t>
      </w:r>
    </w:p>
    <w:p w14:paraId="27BCBF2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{</w:t>
      </w:r>
    </w:p>
    <w:p w14:paraId="0EFDED0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int count = 0;</w:t>
      </w:r>
    </w:p>
    <w:p w14:paraId="3E79C47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current = head;</w:t>
      </w:r>
    </w:p>
    <w:p w14:paraId="6072A3D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prev = NULL;</w:t>
      </w:r>
    </w:p>
    <w:p w14:paraId="2903E85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(current != NULL) {</w:t>
      </w:r>
    </w:p>
    <w:p w14:paraId="15F6044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count++;</w:t>
      </w:r>
    </w:p>
    <w:p w14:paraId="1A0F4FD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5875E2F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3D90CFA2" w14:textId="77777777" w:rsidR="002F62D4" w:rsidRPr="002F62D4" w:rsidRDefault="002F62D4" w:rsidP="002F62D4">
      <w:pPr>
        <w:rPr>
          <w:lang w:val="en-US"/>
        </w:rPr>
      </w:pPr>
    </w:p>
    <w:p w14:paraId="777A52A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int middle_position = count / 2;</w:t>
      </w:r>
    </w:p>
    <w:p w14:paraId="2AC140C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current = head;</w:t>
      </w:r>
    </w:p>
    <w:p w14:paraId="52DF256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for (int i = 0; i &lt; middle_position; ++i) {</w:t>
      </w:r>
    </w:p>
    <w:p w14:paraId="55A9C33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prev = current;</w:t>
      </w:r>
    </w:p>
    <w:p w14:paraId="6CB3120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2CC7C32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0697825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</w:t>
      </w:r>
    </w:p>
    <w:p w14:paraId="7D713500" w14:textId="77777777" w:rsidR="002F62D4" w:rsidRPr="002F62D4" w:rsidRDefault="002F62D4" w:rsidP="002F62D4">
      <w:pPr>
        <w:rPr>
          <w:lang w:val="en-US"/>
        </w:rPr>
      </w:pPr>
    </w:p>
    <w:p w14:paraId="7B0B2D9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prev-&gt;next = current-&gt;next;</w:t>
      </w:r>
    </w:p>
    <w:p w14:paraId="76E01B8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return;</w:t>
      </w:r>
    </w:p>
    <w:p w14:paraId="0E8CA34C" w14:textId="77777777" w:rsidR="002F62D4" w:rsidRPr="002F62D4" w:rsidRDefault="002F62D4" w:rsidP="002F62D4">
      <w:r w:rsidRPr="002F62D4">
        <w:t>}</w:t>
      </w:r>
    </w:p>
    <w:p w14:paraId="44615654" w14:textId="77777777" w:rsidR="002F62D4" w:rsidRPr="002F62D4" w:rsidRDefault="002F62D4" w:rsidP="002F62D4"/>
    <w:p w14:paraId="6539A570" w14:textId="77777777" w:rsidR="002F62D4" w:rsidRPr="002F62D4" w:rsidRDefault="002F62D4" w:rsidP="002F62D4">
      <w:r w:rsidRPr="002F62D4">
        <w:t>//7. Функция для удаления студента с заданной информационной частью</w:t>
      </w:r>
    </w:p>
    <w:p w14:paraId="6F8C9A1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delete_by_surname(struct Student** head, char* surname) {</w:t>
      </w:r>
    </w:p>
    <w:p w14:paraId="0001685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(*head == NULL) {</w:t>
      </w:r>
    </w:p>
    <w:p w14:paraId="510C736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    printf("Список пуст.\n");</w:t>
      </w:r>
    </w:p>
    <w:p w14:paraId="65B3E6D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return;</w:t>
      </w:r>
    </w:p>
    <w:p w14:paraId="41AAFB0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576D153B" w14:textId="77777777" w:rsidR="002F62D4" w:rsidRPr="002F62D4" w:rsidRDefault="002F62D4" w:rsidP="002F62D4">
      <w:pPr>
        <w:rPr>
          <w:lang w:val="en-US"/>
        </w:rPr>
      </w:pPr>
    </w:p>
    <w:p w14:paraId="0ED4628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current = *head;</w:t>
      </w:r>
    </w:p>
    <w:p w14:paraId="04D4DD0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prev = NULL;</w:t>
      </w:r>
    </w:p>
    <w:p w14:paraId="7530961B" w14:textId="77777777" w:rsidR="002F62D4" w:rsidRPr="002F62D4" w:rsidRDefault="002F62D4" w:rsidP="002F62D4">
      <w:pPr>
        <w:rPr>
          <w:lang w:val="en-US"/>
        </w:rPr>
      </w:pPr>
    </w:p>
    <w:p w14:paraId="63FB82F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(current != NULL) {</w:t>
      </w:r>
    </w:p>
    <w:p w14:paraId="42DC32F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if (strcmp(current-&gt;surname, surname) == 0) {</w:t>
      </w:r>
    </w:p>
    <w:p w14:paraId="149D1E6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if (prev == NULL) {</w:t>
      </w:r>
    </w:p>
    <w:p w14:paraId="6AA33C7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*head = current-&gt;next;</w:t>
      </w:r>
    </w:p>
    <w:p w14:paraId="13546BA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}</w:t>
      </w:r>
    </w:p>
    <w:p w14:paraId="28B333F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else {</w:t>
      </w:r>
    </w:p>
    <w:p w14:paraId="7DDCA6E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prev-&gt;next = current-&gt;next;</w:t>
      </w:r>
    </w:p>
    <w:p w14:paraId="14FCAE0A" w14:textId="77777777" w:rsidR="002F62D4" w:rsidRPr="002F62D4" w:rsidRDefault="002F62D4" w:rsidP="002F62D4">
      <w:r w:rsidRPr="002F62D4">
        <w:rPr>
          <w:lang w:val="en-US"/>
        </w:rPr>
        <w:t xml:space="preserve">            </w:t>
      </w:r>
      <w:r w:rsidRPr="002F62D4">
        <w:t>}</w:t>
      </w:r>
    </w:p>
    <w:p w14:paraId="3CAD6450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free</w:t>
      </w:r>
      <w:r w:rsidRPr="002F62D4">
        <w:t>(</w:t>
      </w:r>
      <w:r w:rsidRPr="002F62D4">
        <w:rPr>
          <w:lang w:val="en-US"/>
        </w:rPr>
        <w:t>current</w:t>
      </w:r>
      <w:r w:rsidRPr="002F62D4">
        <w:t>);</w:t>
      </w:r>
    </w:p>
    <w:p w14:paraId="62EE311E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printf</w:t>
      </w:r>
      <w:r w:rsidRPr="002F62D4">
        <w:t>("Студент с фамилией %</w:t>
      </w:r>
      <w:r w:rsidRPr="002F62D4">
        <w:rPr>
          <w:lang w:val="en-US"/>
        </w:rPr>
        <w:t>s</w:t>
      </w:r>
      <w:r w:rsidRPr="002F62D4">
        <w:t xml:space="preserve"> удален из списка.\</w:t>
      </w:r>
      <w:r w:rsidRPr="002F62D4">
        <w:rPr>
          <w:lang w:val="en-US"/>
        </w:rPr>
        <w:t>n</w:t>
      </w:r>
      <w:r w:rsidRPr="002F62D4">
        <w:t xml:space="preserve">", </w:t>
      </w:r>
      <w:r w:rsidRPr="002F62D4">
        <w:rPr>
          <w:lang w:val="en-US"/>
        </w:rPr>
        <w:t>surname</w:t>
      </w:r>
      <w:r w:rsidRPr="002F62D4">
        <w:t>);</w:t>
      </w:r>
    </w:p>
    <w:p w14:paraId="66DF46DB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return;</w:t>
      </w:r>
    </w:p>
    <w:p w14:paraId="1EAE1C2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}</w:t>
      </w:r>
    </w:p>
    <w:p w14:paraId="187B8AF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prev = current;</w:t>
      </w:r>
    </w:p>
    <w:p w14:paraId="568E19E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24850219" w14:textId="77777777" w:rsidR="002F62D4" w:rsidRPr="002F62D4" w:rsidRDefault="002F62D4" w:rsidP="002F62D4">
      <w:r w:rsidRPr="002F62D4">
        <w:rPr>
          <w:lang w:val="en-US"/>
        </w:rPr>
        <w:t xml:space="preserve">    </w:t>
      </w:r>
      <w:r w:rsidRPr="002F62D4">
        <w:t>}</w:t>
      </w:r>
    </w:p>
    <w:p w14:paraId="1DAE35A0" w14:textId="77777777" w:rsidR="002F62D4" w:rsidRPr="002F62D4" w:rsidRDefault="002F62D4" w:rsidP="002F62D4"/>
    <w:p w14:paraId="3F4C0BF9" w14:textId="77777777" w:rsidR="002F62D4" w:rsidRPr="002F62D4" w:rsidRDefault="002F62D4" w:rsidP="002F62D4">
      <w:r w:rsidRPr="002F62D4">
        <w:t xml:space="preserve">    </w:t>
      </w:r>
      <w:r w:rsidRPr="002F62D4">
        <w:rPr>
          <w:lang w:val="en-US"/>
        </w:rPr>
        <w:t>printf</w:t>
      </w:r>
      <w:r w:rsidRPr="002F62D4">
        <w:t>("Студент с фамилией %</w:t>
      </w:r>
      <w:r w:rsidRPr="002F62D4">
        <w:rPr>
          <w:lang w:val="en-US"/>
        </w:rPr>
        <w:t>s</w:t>
      </w:r>
      <w:r w:rsidRPr="002F62D4">
        <w:t xml:space="preserve"> не найден в списке.\</w:t>
      </w:r>
      <w:r w:rsidRPr="002F62D4">
        <w:rPr>
          <w:lang w:val="en-US"/>
        </w:rPr>
        <w:t>n</w:t>
      </w:r>
      <w:r w:rsidRPr="002F62D4">
        <w:t xml:space="preserve">", </w:t>
      </w:r>
      <w:r w:rsidRPr="002F62D4">
        <w:rPr>
          <w:lang w:val="en-US"/>
        </w:rPr>
        <w:t>surname</w:t>
      </w:r>
      <w:r w:rsidRPr="002F62D4">
        <w:t>);</w:t>
      </w:r>
    </w:p>
    <w:p w14:paraId="637428EB" w14:textId="77777777" w:rsidR="002F62D4" w:rsidRPr="002F62D4" w:rsidRDefault="002F62D4" w:rsidP="002F62D4">
      <w:r w:rsidRPr="002F62D4">
        <w:t>}</w:t>
      </w:r>
    </w:p>
    <w:p w14:paraId="7A52BAED" w14:textId="77777777" w:rsidR="002F62D4" w:rsidRPr="002F62D4" w:rsidRDefault="002F62D4" w:rsidP="002F62D4"/>
    <w:p w14:paraId="52DA0417" w14:textId="77777777" w:rsidR="002F62D4" w:rsidRPr="002F62D4" w:rsidRDefault="002F62D4" w:rsidP="002F62D4">
      <w:r w:rsidRPr="002F62D4">
        <w:t>//8. Функция для исключения элемента из конца списка</w:t>
      </w:r>
    </w:p>
    <w:p w14:paraId="10DBD91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delete_from_tail(struct Student* head) {</w:t>
      </w:r>
    </w:p>
    <w:p w14:paraId="5D2364E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(head == NULL) {</w:t>
      </w:r>
    </w:p>
    <w:p w14:paraId="31E2B1D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printf("Список пуст.\n");</w:t>
      </w:r>
    </w:p>
    <w:p w14:paraId="60CD0FE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    return;</w:t>
      </w:r>
    </w:p>
    <w:p w14:paraId="35E7A40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128C603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(head-&gt;next == NULL) {</w:t>
      </w:r>
    </w:p>
    <w:p w14:paraId="2E54A06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free(head);</w:t>
      </w:r>
    </w:p>
    <w:p w14:paraId="7F9AA1F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return;</w:t>
      </w:r>
    </w:p>
    <w:p w14:paraId="6A44D8B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6E3C0B0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current = head;</w:t>
      </w:r>
    </w:p>
    <w:p w14:paraId="107EE34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(current-&gt;next-&gt;next != NULL) {</w:t>
      </w:r>
    </w:p>
    <w:p w14:paraId="6EE10FF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4B2DC73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3640CFE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free(current-&gt;next);</w:t>
      </w:r>
    </w:p>
    <w:p w14:paraId="6F7527A9" w14:textId="77777777" w:rsidR="002F62D4" w:rsidRPr="002F62D4" w:rsidRDefault="002F62D4" w:rsidP="002F62D4">
      <w:r w:rsidRPr="002F62D4">
        <w:rPr>
          <w:lang w:val="en-US"/>
        </w:rPr>
        <w:t xml:space="preserve">    current</w:t>
      </w:r>
      <w:r w:rsidRPr="002F62D4">
        <w:t>-&gt;</w:t>
      </w:r>
      <w:r w:rsidRPr="002F62D4">
        <w:rPr>
          <w:lang w:val="en-US"/>
        </w:rPr>
        <w:t>next</w:t>
      </w:r>
      <w:r w:rsidRPr="002F62D4">
        <w:t xml:space="preserve"> = </w:t>
      </w:r>
      <w:r w:rsidRPr="002F62D4">
        <w:rPr>
          <w:lang w:val="en-US"/>
        </w:rPr>
        <w:t>NULL</w:t>
      </w:r>
      <w:r w:rsidRPr="002F62D4">
        <w:t>;</w:t>
      </w:r>
    </w:p>
    <w:p w14:paraId="7C7F6E8F" w14:textId="77777777" w:rsidR="002F62D4" w:rsidRPr="002F62D4" w:rsidRDefault="002F62D4" w:rsidP="002F62D4">
      <w:r w:rsidRPr="002F62D4">
        <w:t xml:space="preserve">    </w:t>
      </w:r>
      <w:r w:rsidRPr="002F62D4">
        <w:rPr>
          <w:lang w:val="en-US"/>
        </w:rPr>
        <w:t>return</w:t>
      </w:r>
      <w:r w:rsidRPr="002F62D4">
        <w:t>;</w:t>
      </w:r>
    </w:p>
    <w:p w14:paraId="3FC16101" w14:textId="77777777" w:rsidR="002F62D4" w:rsidRPr="002F62D4" w:rsidRDefault="002F62D4" w:rsidP="002F62D4">
      <w:r w:rsidRPr="002F62D4">
        <w:t>}</w:t>
      </w:r>
    </w:p>
    <w:p w14:paraId="78B34358" w14:textId="77777777" w:rsidR="002F62D4" w:rsidRPr="002F62D4" w:rsidRDefault="002F62D4" w:rsidP="002F62D4"/>
    <w:p w14:paraId="102B7AF6" w14:textId="77777777" w:rsidR="002F62D4" w:rsidRPr="002F62D4" w:rsidRDefault="002F62D4" w:rsidP="002F62D4">
      <w:r w:rsidRPr="002F62D4">
        <w:t>//9. функция для удаления студента на заданной позиции</w:t>
      </w:r>
    </w:p>
    <w:p w14:paraId="6F18E9B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delete_by_position(struct Student** head, int position) {</w:t>
      </w:r>
    </w:p>
    <w:p w14:paraId="29CBBE3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(*head == NULL) {</w:t>
      </w:r>
    </w:p>
    <w:p w14:paraId="084E2E9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printf("Список пуст.\n");</w:t>
      </w:r>
    </w:p>
    <w:p w14:paraId="3A5CFC3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return;</w:t>
      </w:r>
    </w:p>
    <w:p w14:paraId="1C44A2C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102542C6" w14:textId="77777777" w:rsidR="002F62D4" w:rsidRPr="002F62D4" w:rsidRDefault="002F62D4" w:rsidP="002F62D4">
      <w:pPr>
        <w:rPr>
          <w:lang w:val="en-US"/>
        </w:rPr>
      </w:pPr>
    </w:p>
    <w:p w14:paraId="007F6C4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(position == 0) {</w:t>
      </w:r>
    </w:p>
    <w:p w14:paraId="336A1BD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printf("Недопустимая позиция.\n");</w:t>
      </w:r>
    </w:p>
    <w:p w14:paraId="08BBC3F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return;</w:t>
      </w:r>
    </w:p>
    <w:p w14:paraId="265A393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6E5261BD" w14:textId="77777777" w:rsidR="002F62D4" w:rsidRPr="002F62D4" w:rsidRDefault="002F62D4" w:rsidP="002F62D4">
      <w:pPr>
        <w:rPr>
          <w:lang w:val="en-US"/>
        </w:rPr>
      </w:pPr>
    </w:p>
    <w:p w14:paraId="697C74E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current = *head;</w:t>
      </w:r>
    </w:p>
    <w:p w14:paraId="669E817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prev = NULL;</w:t>
      </w:r>
    </w:p>
    <w:p w14:paraId="69DA66A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int count = 0;</w:t>
      </w:r>
    </w:p>
    <w:p w14:paraId="7AA046F7" w14:textId="77777777" w:rsidR="002F62D4" w:rsidRPr="002F62D4" w:rsidRDefault="002F62D4" w:rsidP="002F62D4">
      <w:pPr>
        <w:rPr>
          <w:lang w:val="en-US"/>
        </w:rPr>
      </w:pPr>
    </w:p>
    <w:p w14:paraId="71CF641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(current != NULL) {</w:t>
      </w:r>
    </w:p>
    <w:p w14:paraId="3C3EE79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if (count == position) {</w:t>
      </w:r>
    </w:p>
    <w:p w14:paraId="5446AE9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prev-&gt;next = current-&gt;next;</w:t>
      </w:r>
    </w:p>
    <w:p w14:paraId="36A3EB6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free(current);</w:t>
      </w:r>
    </w:p>
    <w:p w14:paraId="498AE2D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return;</w:t>
      </w:r>
    </w:p>
    <w:p w14:paraId="702D988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}</w:t>
      </w:r>
    </w:p>
    <w:p w14:paraId="2040D93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prev = current;</w:t>
      </w:r>
    </w:p>
    <w:p w14:paraId="72D9138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0CCEFD02" w14:textId="77777777" w:rsidR="002F62D4" w:rsidRPr="002F62D4" w:rsidRDefault="002F62D4" w:rsidP="002F62D4">
      <w:r w:rsidRPr="002F62D4">
        <w:rPr>
          <w:lang w:val="en-US"/>
        </w:rPr>
        <w:t xml:space="preserve">        count</w:t>
      </w:r>
      <w:r w:rsidRPr="002F62D4">
        <w:t>++;</w:t>
      </w:r>
    </w:p>
    <w:p w14:paraId="7BCCFCFB" w14:textId="77777777" w:rsidR="002F62D4" w:rsidRPr="002F62D4" w:rsidRDefault="002F62D4" w:rsidP="002F62D4">
      <w:r w:rsidRPr="002F62D4">
        <w:t xml:space="preserve">    }</w:t>
      </w:r>
    </w:p>
    <w:p w14:paraId="02121F6D" w14:textId="77777777" w:rsidR="002F62D4" w:rsidRPr="002F62D4" w:rsidRDefault="002F62D4" w:rsidP="002F62D4"/>
    <w:p w14:paraId="0C4C3DFE" w14:textId="77777777" w:rsidR="002F62D4" w:rsidRPr="002F62D4" w:rsidRDefault="002F62D4" w:rsidP="002F62D4">
      <w:r w:rsidRPr="002F62D4">
        <w:t xml:space="preserve">    </w:t>
      </w:r>
      <w:r w:rsidRPr="002F62D4">
        <w:rPr>
          <w:lang w:val="en-US"/>
        </w:rPr>
        <w:t>printf</w:t>
      </w:r>
      <w:r w:rsidRPr="002F62D4">
        <w:t>("Недопустимая позиция.\</w:t>
      </w:r>
      <w:r w:rsidRPr="002F62D4">
        <w:rPr>
          <w:lang w:val="en-US"/>
        </w:rPr>
        <w:t>n</w:t>
      </w:r>
      <w:r w:rsidRPr="002F62D4">
        <w:t>");</w:t>
      </w:r>
    </w:p>
    <w:p w14:paraId="63F2DEE3" w14:textId="77777777" w:rsidR="002F62D4" w:rsidRPr="002F62D4" w:rsidRDefault="002F62D4" w:rsidP="002F62D4">
      <w:r w:rsidRPr="002F62D4">
        <w:t>}</w:t>
      </w:r>
    </w:p>
    <w:p w14:paraId="775DA256" w14:textId="77777777" w:rsidR="002F62D4" w:rsidRPr="002F62D4" w:rsidRDefault="002F62D4" w:rsidP="002F62D4"/>
    <w:p w14:paraId="5E29C622" w14:textId="77777777" w:rsidR="002F62D4" w:rsidRPr="002F62D4" w:rsidRDefault="002F62D4" w:rsidP="002F62D4">
      <w:r w:rsidRPr="002F62D4">
        <w:t>// Функция для отображения списка студентов (10)</w:t>
      </w:r>
    </w:p>
    <w:p w14:paraId="03A3012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display_10(struct Student* newHead) {</w:t>
      </w:r>
    </w:p>
    <w:p w14:paraId="1F70509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setlocale(LC_ALL, "rus");</w:t>
      </w:r>
    </w:p>
    <w:p w14:paraId="32CFC03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current = newHead;</w:t>
      </w:r>
    </w:p>
    <w:p w14:paraId="670EBDC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(current != NULL) {</w:t>
      </w:r>
    </w:p>
    <w:p w14:paraId="3B93380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printf("Фамилия: %s, Номер: %d, Балл: %d\n", current-&gt;surname, current-&gt;student_number, current-&gt;score);</w:t>
      </w:r>
    </w:p>
    <w:p w14:paraId="19DA7D34" w14:textId="77777777" w:rsidR="002F62D4" w:rsidRPr="002F62D4" w:rsidRDefault="002F62D4" w:rsidP="002F62D4">
      <w:r w:rsidRPr="002F62D4">
        <w:rPr>
          <w:lang w:val="en-US"/>
        </w:rPr>
        <w:t xml:space="preserve">        current</w:t>
      </w:r>
      <w:r w:rsidRPr="002F62D4">
        <w:t xml:space="preserve"> = </w:t>
      </w:r>
      <w:r w:rsidRPr="002F62D4">
        <w:rPr>
          <w:lang w:val="en-US"/>
        </w:rPr>
        <w:t>current</w:t>
      </w:r>
      <w:r w:rsidRPr="002F62D4">
        <w:t>-&gt;</w:t>
      </w:r>
      <w:r w:rsidRPr="002F62D4">
        <w:rPr>
          <w:lang w:val="en-US"/>
        </w:rPr>
        <w:t>next</w:t>
      </w:r>
      <w:r w:rsidRPr="002F62D4">
        <w:t>;</w:t>
      </w:r>
    </w:p>
    <w:p w14:paraId="6E0200FD" w14:textId="77777777" w:rsidR="002F62D4" w:rsidRPr="002F62D4" w:rsidRDefault="002F62D4" w:rsidP="002F62D4">
      <w:r w:rsidRPr="002F62D4">
        <w:t xml:space="preserve">    }</w:t>
      </w:r>
    </w:p>
    <w:p w14:paraId="5DECE697" w14:textId="77777777" w:rsidR="002F62D4" w:rsidRPr="002F62D4" w:rsidRDefault="002F62D4" w:rsidP="002F62D4">
      <w:r w:rsidRPr="002F62D4">
        <w:t>}</w:t>
      </w:r>
    </w:p>
    <w:p w14:paraId="64571249" w14:textId="77777777" w:rsidR="002F62D4" w:rsidRPr="002F62D4" w:rsidRDefault="002F62D4" w:rsidP="002F62D4"/>
    <w:p w14:paraId="7B6555C7" w14:textId="77777777" w:rsidR="002F62D4" w:rsidRPr="002F62D4" w:rsidRDefault="002F62D4" w:rsidP="002F62D4">
      <w:r w:rsidRPr="002F62D4">
        <w:t>//10 . Функция для исключения элемента из головы списка</w:t>
      </w:r>
    </w:p>
    <w:p w14:paraId="7998BCA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delete_from_head(struct Student* head) {</w:t>
      </w:r>
    </w:p>
    <w:p w14:paraId="7389911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setlocale(LC_ALL, "rus");</w:t>
      </w:r>
    </w:p>
    <w:p w14:paraId="7F90953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if (head == NULL) {</w:t>
      </w:r>
    </w:p>
    <w:p w14:paraId="68B877A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    printf("Список пуст.\n");</w:t>
      </w:r>
    </w:p>
    <w:p w14:paraId="07D32F7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return;</w:t>
      </w:r>
    </w:p>
    <w:p w14:paraId="4BCFB97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7B0C26D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newHead = head-&gt;next;</w:t>
      </w:r>
    </w:p>
    <w:p w14:paraId="1C3BAB1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free(head);</w:t>
      </w:r>
    </w:p>
    <w:p w14:paraId="381EDA2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display_10(newHead);</w:t>
      </w:r>
    </w:p>
    <w:p w14:paraId="12A3293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free(newHead);</w:t>
      </w:r>
    </w:p>
    <w:p w14:paraId="1870D4CF" w14:textId="77777777" w:rsidR="002F62D4" w:rsidRPr="002F62D4" w:rsidRDefault="002F62D4" w:rsidP="002F62D4">
      <w:r w:rsidRPr="002F62D4">
        <w:rPr>
          <w:lang w:val="en-US"/>
        </w:rPr>
        <w:t xml:space="preserve">    return</w:t>
      </w:r>
      <w:r w:rsidRPr="002F62D4">
        <w:t>;</w:t>
      </w:r>
    </w:p>
    <w:p w14:paraId="3BA0DB06" w14:textId="77777777" w:rsidR="002F62D4" w:rsidRPr="002F62D4" w:rsidRDefault="002F62D4" w:rsidP="002F62D4">
      <w:r w:rsidRPr="002F62D4">
        <w:t>}</w:t>
      </w:r>
    </w:p>
    <w:p w14:paraId="24FF3625" w14:textId="77777777" w:rsidR="002F62D4" w:rsidRPr="002F62D4" w:rsidRDefault="002F62D4" w:rsidP="002F62D4"/>
    <w:p w14:paraId="6DCCEF6C" w14:textId="77777777" w:rsidR="002F62D4" w:rsidRPr="002F62D4" w:rsidRDefault="002F62D4" w:rsidP="002F62D4">
      <w:r w:rsidRPr="002F62D4">
        <w:t>// Функция для отображения списка студентов</w:t>
      </w:r>
    </w:p>
    <w:p w14:paraId="6A09F51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void display(struct Student* head) {</w:t>
      </w:r>
    </w:p>
    <w:p w14:paraId="1B0CAB7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setlocale(LC_ALL, "rus");</w:t>
      </w:r>
    </w:p>
    <w:p w14:paraId="501A662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current = head;</w:t>
      </w:r>
    </w:p>
    <w:p w14:paraId="1FCD6D9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while (current != NULL) {</w:t>
      </w:r>
    </w:p>
    <w:p w14:paraId="26F1ECA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printf("Фамилия: %s, Номер: %d, Балл: %d\n", current-&gt;surname, current-&gt;student_number, current-&gt;score);</w:t>
      </w:r>
    </w:p>
    <w:p w14:paraId="2A10C8B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current = current-&gt;next;</w:t>
      </w:r>
    </w:p>
    <w:p w14:paraId="60F0EC9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}</w:t>
      </w:r>
    </w:p>
    <w:p w14:paraId="15B1747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}</w:t>
      </w:r>
    </w:p>
    <w:p w14:paraId="53CCB1C5" w14:textId="77777777" w:rsidR="002F62D4" w:rsidRPr="002F62D4" w:rsidRDefault="002F62D4" w:rsidP="002F62D4">
      <w:pPr>
        <w:rPr>
          <w:lang w:val="en-US"/>
        </w:rPr>
      </w:pPr>
    </w:p>
    <w:p w14:paraId="6ECCBE8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int main() {</w:t>
      </w:r>
    </w:p>
    <w:p w14:paraId="3FB6842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setlocale(LC_ALL, "rus");</w:t>
      </w:r>
    </w:p>
    <w:p w14:paraId="57F8CC1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SetConsoleCP(1251);</w:t>
      </w:r>
    </w:p>
    <w:p w14:paraId="7EB9AAB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struct Student* head = NULL;</w:t>
      </w:r>
    </w:p>
    <w:p w14:paraId="33D67EE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int number, score, position;</w:t>
      </w:r>
    </w:p>
    <w:p w14:paraId="46CF30B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char surname[30], target_surname[30];</w:t>
      </w:r>
    </w:p>
    <w:p w14:paraId="158CE3A7" w14:textId="77777777" w:rsidR="002F62D4" w:rsidRPr="002F62D4" w:rsidRDefault="002F62D4" w:rsidP="002F62D4">
      <w:pPr>
        <w:rPr>
          <w:lang w:val="en-US"/>
        </w:rPr>
      </w:pPr>
    </w:p>
    <w:p w14:paraId="59064B3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append(&amp;head, "Петров", 101, 78);</w:t>
      </w:r>
    </w:p>
    <w:p w14:paraId="61807D1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append(&amp;head, "Сидоров", 102, 92);</w:t>
      </w:r>
    </w:p>
    <w:p w14:paraId="194C65E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append(&amp;head, "Кузнецов", 103, 41);</w:t>
      </w:r>
    </w:p>
    <w:p w14:paraId="22ED1FE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append(&amp;head, "Иванов", 104, 60);</w:t>
      </w:r>
    </w:p>
    <w:p w14:paraId="7DED155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append(&amp;head, "Михалков", 105, 84);</w:t>
      </w:r>
    </w:p>
    <w:p w14:paraId="0B5793B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append(&amp;head, "Смирнов", 106, 61);</w:t>
      </w:r>
    </w:p>
    <w:p w14:paraId="39CA1AC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append(&amp;head, "Попов", 107, 26);</w:t>
      </w:r>
    </w:p>
    <w:p w14:paraId="1971716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append(&amp;head, "Лебедев", 108, 33);</w:t>
      </w:r>
    </w:p>
    <w:p w14:paraId="30191A1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append(&amp;head, "Волков", 109, 72);</w:t>
      </w:r>
    </w:p>
    <w:p w14:paraId="4E0BE19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append(&amp;head, "Павлов", 110, 94);</w:t>
      </w:r>
    </w:p>
    <w:p w14:paraId="38DA3EE3" w14:textId="77777777" w:rsidR="002F62D4" w:rsidRPr="002F62D4" w:rsidRDefault="002F62D4" w:rsidP="002F62D4">
      <w:pPr>
        <w:rPr>
          <w:lang w:val="en-US"/>
        </w:rPr>
      </w:pPr>
    </w:p>
    <w:p w14:paraId="27AB6CE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//Выбор функции</w:t>
      </w:r>
    </w:p>
    <w:p w14:paraId="767E672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int vibor;</w:t>
      </w:r>
    </w:p>
    <w:p w14:paraId="6A47758A" w14:textId="77777777" w:rsidR="002F62D4" w:rsidRPr="002F62D4" w:rsidRDefault="002F62D4" w:rsidP="002F62D4">
      <w:r w:rsidRPr="002F62D4">
        <w:rPr>
          <w:lang w:val="en-US"/>
        </w:rPr>
        <w:t xml:space="preserve">    printf</w:t>
      </w:r>
      <w:r w:rsidRPr="002F62D4">
        <w:t>("Выберите функцию:\</w:t>
      </w:r>
      <w:r w:rsidRPr="002F62D4">
        <w:rPr>
          <w:lang w:val="en-US"/>
        </w:rPr>
        <w:t>n</w:t>
      </w:r>
      <w:r w:rsidRPr="002F62D4">
        <w:t>1. Включить новый элемент в конец списка.\</w:t>
      </w:r>
      <w:r w:rsidRPr="002F62D4">
        <w:rPr>
          <w:lang w:val="en-US"/>
        </w:rPr>
        <w:t>n</w:t>
      </w:r>
      <w:r w:rsidRPr="002F62D4">
        <w:t>2. Включить новый элемент на заданное пользователемместо списка.\</w:t>
      </w:r>
      <w:r w:rsidRPr="002F62D4">
        <w:rPr>
          <w:lang w:val="en-US"/>
        </w:rPr>
        <w:t>n</w:t>
      </w:r>
      <w:r w:rsidRPr="002F62D4">
        <w:t>3. Включить новый элемент после элемента с заданной информационной частью.\</w:t>
      </w:r>
      <w:r w:rsidRPr="002F62D4">
        <w:rPr>
          <w:lang w:val="en-US"/>
        </w:rPr>
        <w:t>n</w:t>
      </w:r>
      <w:r w:rsidRPr="002F62D4">
        <w:t>4. Включить новый элемент перед элементом с заданной информационной частью.\</w:t>
      </w:r>
      <w:r w:rsidRPr="002F62D4">
        <w:rPr>
          <w:lang w:val="en-US"/>
        </w:rPr>
        <w:t>n</w:t>
      </w:r>
      <w:r w:rsidRPr="002F62D4">
        <w:t>5. Включить новый элемент в середину списка.\</w:t>
      </w:r>
      <w:r w:rsidRPr="002F62D4">
        <w:rPr>
          <w:lang w:val="en-US"/>
        </w:rPr>
        <w:t>n</w:t>
      </w:r>
      <w:r w:rsidRPr="002F62D4">
        <w:t>6. Исключить элемент из середины списка.\</w:t>
      </w:r>
      <w:r w:rsidRPr="002F62D4">
        <w:rPr>
          <w:lang w:val="en-US"/>
        </w:rPr>
        <w:t>n</w:t>
      </w:r>
      <w:r w:rsidRPr="002F62D4">
        <w:t>7. Исключить элемент с заданной информационнойчастью.\</w:t>
      </w:r>
      <w:r w:rsidRPr="002F62D4">
        <w:rPr>
          <w:lang w:val="en-US"/>
        </w:rPr>
        <w:t>n</w:t>
      </w:r>
      <w:r w:rsidRPr="002F62D4">
        <w:t>8. Исключить элемент из конца списка.\</w:t>
      </w:r>
      <w:r w:rsidRPr="002F62D4">
        <w:rPr>
          <w:lang w:val="en-US"/>
        </w:rPr>
        <w:t>n</w:t>
      </w:r>
      <w:r w:rsidRPr="002F62D4">
        <w:t>9. Исключить элемент из заданного пользователем местасписка.\</w:t>
      </w:r>
      <w:r w:rsidRPr="002F62D4">
        <w:rPr>
          <w:lang w:val="en-US"/>
        </w:rPr>
        <w:t>n</w:t>
      </w:r>
      <w:r w:rsidRPr="002F62D4">
        <w:t>10. Исключить элемент из головы списка.\</w:t>
      </w:r>
      <w:r w:rsidRPr="002F62D4">
        <w:rPr>
          <w:lang w:val="en-US"/>
        </w:rPr>
        <w:t>n</w:t>
      </w:r>
      <w:r w:rsidRPr="002F62D4">
        <w:t>");</w:t>
      </w:r>
    </w:p>
    <w:p w14:paraId="52752871" w14:textId="77777777" w:rsidR="002F62D4" w:rsidRPr="002F62D4" w:rsidRDefault="002F62D4" w:rsidP="002F62D4">
      <w:pPr>
        <w:rPr>
          <w:lang w:val="en-US"/>
        </w:rPr>
      </w:pPr>
      <w:r w:rsidRPr="002F62D4">
        <w:t xml:space="preserve">    </w:t>
      </w:r>
      <w:r w:rsidRPr="002F62D4">
        <w:rPr>
          <w:lang w:val="en-US"/>
        </w:rPr>
        <w:t>scanf("%d", &amp;vibor);</w:t>
      </w:r>
    </w:p>
    <w:p w14:paraId="739D53CF" w14:textId="77777777" w:rsidR="002F62D4" w:rsidRPr="002F62D4" w:rsidRDefault="002F62D4" w:rsidP="002F62D4">
      <w:pPr>
        <w:rPr>
          <w:lang w:val="en-US"/>
        </w:rPr>
      </w:pPr>
    </w:p>
    <w:p w14:paraId="75A5277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switch (vibor) </w:t>
      </w:r>
    </w:p>
    <w:p w14:paraId="5BE785B3" w14:textId="77777777" w:rsidR="002F62D4" w:rsidRPr="002F62D4" w:rsidRDefault="002F62D4" w:rsidP="002F62D4">
      <w:r w:rsidRPr="002F62D4">
        <w:rPr>
          <w:lang w:val="en-US"/>
        </w:rPr>
        <w:t xml:space="preserve">    </w:t>
      </w:r>
      <w:r w:rsidRPr="002F62D4">
        <w:t>{</w:t>
      </w:r>
    </w:p>
    <w:p w14:paraId="5C0107E8" w14:textId="77777777" w:rsidR="002F62D4" w:rsidRPr="002F62D4" w:rsidRDefault="002F62D4" w:rsidP="002F62D4">
      <w:r w:rsidRPr="002F62D4">
        <w:t xml:space="preserve">        // Пример добавления в конец списка</w:t>
      </w:r>
    </w:p>
    <w:p w14:paraId="2E992DFE" w14:textId="77777777" w:rsidR="002F62D4" w:rsidRPr="002F62D4" w:rsidRDefault="002F62D4" w:rsidP="002F62D4">
      <w:r w:rsidRPr="002F62D4">
        <w:t xml:space="preserve">        </w:t>
      </w:r>
      <w:r w:rsidRPr="002F62D4">
        <w:rPr>
          <w:lang w:val="en-US"/>
        </w:rPr>
        <w:t>case</w:t>
      </w:r>
      <w:r w:rsidRPr="002F62D4">
        <w:t>(1):</w:t>
      </w:r>
    </w:p>
    <w:p w14:paraId="45863387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printf("Введите фамилию\n");</w:t>
      </w:r>
    </w:p>
    <w:p w14:paraId="48739C1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scanf("%s", &amp;surname);</w:t>
      </w:r>
    </w:p>
    <w:p w14:paraId="16389E6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номер\n");</w:t>
      </w:r>
    </w:p>
    <w:p w14:paraId="152108F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&amp;number);</w:t>
      </w:r>
    </w:p>
    <w:p w14:paraId="2F62C7A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        printf("Введите балл\n");</w:t>
      </w:r>
    </w:p>
    <w:p w14:paraId="7B91064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&amp;score);</w:t>
      </w:r>
    </w:p>
    <w:p w14:paraId="05AC05F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append(&amp;head, surname, number, score);</w:t>
      </w:r>
    </w:p>
    <w:p w14:paraId="336D21DB" w14:textId="77777777" w:rsidR="002F62D4" w:rsidRPr="002F62D4" w:rsidRDefault="002F62D4" w:rsidP="002F62D4">
      <w:r w:rsidRPr="002F62D4">
        <w:rPr>
          <w:lang w:val="en-US"/>
        </w:rPr>
        <w:t xml:space="preserve">            printf</w:t>
      </w:r>
      <w:r w:rsidRPr="002F62D4">
        <w:t>("Список после добавления студента:\</w:t>
      </w:r>
      <w:r w:rsidRPr="002F62D4">
        <w:rPr>
          <w:lang w:val="en-US"/>
        </w:rPr>
        <w:t>n</w:t>
      </w:r>
      <w:r w:rsidRPr="002F62D4">
        <w:t>");</w:t>
      </w:r>
    </w:p>
    <w:p w14:paraId="7CB89B95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display(head);</w:t>
      </w:r>
    </w:p>
    <w:p w14:paraId="513598D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while (head != NULL) {</w:t>
      </w:r>
    </w:p>
    <w:p w14:paraId="103557B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struct Student* temp = head;</w:t>
      </w:r>
    </w:p>
    <w:p w14:paraId="697382C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head = head-&gt;next;</w:t>
      </w:r>
    </w:p>
    <w:p w14:paraId="0F6D61C4" w14:textId="77777777" w:rsidR="002F62D4" w:rsidRPr="002F62D4" w:rsidRDefault="002F62D4" w:rsidP="002F62D4">
      <w:r w:rsidRPr="002F62D4">
        <w:rPr>
          <w:lang w:val="en-US"/>
        </w:rPr>
        <w:t xml:space="preserve">                free</w:t>
      </w:r>
      <w:r w:rsidRPr="002F62D4">
        <w:t>(</w:t>
      </w:r>
      <w:r w:rsidRPr="002F62D4">
        <w:rPr>
          <w:lang w:val="en-US"/>
        </w:rPr>
        <w:t>temp</w:t>
      </w:r>
      <w:r w:rsidRPr="002F62D4">
        <w:t>);</w:t>
      </w:r>
    </w:p>
    <w:p w14:paraId="724C62A2" w14:textId="77777777" w:rsidR="002F62D4" w:rsidRPr="002F62D4" w:rsidRDefault="002F62D4" w:rsidP="002F62D4">
      <w:r w:rsidRPr="002F62D4">
        <w:t xml:space="preserve">            }</w:t>
      </w:r>
    </w:p>
    <w:p w14:paraId="7770D729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break</w:t>
      </w:r>
      <w:r w:rsidRPr="002F62D4">
        <w:t>;</w:t>
      </w:r>
    </w:p>
    <w:p w14:paraId="3EFB38E7" w14:textId="77777777" w:rsidR="002F62D4" w:rsidRPr="002F62D4" w:rsidRDefault="002F62D4" w:rsidP="002F62D4"/>
    <w:p w14:paraId="46C2DD3E" w14:textId="77777777" w:rsidR="002F62D4" w:rsidRPr="002F62D4" w:rsidRDefault="002F62D4" w:rsidP="002F62D4">
      <w:r w:rsidRPr="002F62D4">
        <w:t xml:space="preserve">        // Пример добавления на заданное место списка</w:t>
      </w:r>
    </w:p>
    <w:p w14:paraId="3CAE7FDF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</w:t>
      </w:r>
      <w:r w:rsidRPr="002F62D4">
        <w:rPr>
          <w:lang w:val="en-US"/>
        </w:rPr>
        <w:t>case(2):</w:t>
      </w:r>
    </w:p>
    <w:p w14:paraId="0D6C5A8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фамилию\n");</w:t>
      </w:r>
    </w:p>
    <w:p w14:paraId="10D93EE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scanf("%s", &amp;surname);</w:t>
      </w:r>
    </w:p>
    <w:p w14:paraId="794E687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номер\n");</w:t>
      </w:r>
    </w:p>
    <w:p w14:paraId="500BCEC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&amp;number);</w:t>
      </w:r>
    </w:p>
    <w:p w14:paraId="70080E2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балл\n");</w:t>
      </w:r>
    </w:p>
    <w:p w14:paraId="00136C3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&amp;score);</w:t>
      </w:r>
    </w:p>
    <w:p w14:paraId="042B84F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позицию\n");</w:t>
      </w:r>
    </w:p>
    <w:p w14:paraId="14991C2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&amp;position);</w:t>
      </w:r>
    </w:p>
    <w:p w14:paraId="50D8CCB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insert_at_position(&amp;head, surname, number, score, position);</w:t>
      </w:r>
    </w:p>
    <w:p w14:paraId="28315426" w14:textId="77777777" w:rsidR="002F62D4" w:rsidRPr="002F62D4" w:rsidRDefault="002F62D4" w:rsidP="002F62D4">
      <w:r w:rsidRPr="002F62D4">
        <w:rPr>
          <w:lang w:val="en-US"/>
        </w:rPr>
        <w:t xml:space="preserve">            printf</w:t>
      </w:r>
      <w:r w:rsidRPr="002F62D4">
        <w:t>("Список после добавления студента:\</w:t>
      </w:r>
      <w:r w:rsidRPr="002F62D4">
        <w:rPr>
          <w:lang w:val="en-US"/>
        </w:rPr>
        <w:t>n</w:t>
      </w:r>
      <w:r w:rsidRPr="002F62D4">
        <w:t>");</w:t>
      </w:r>
    </w:p>
    <w:p w14:paraId="0775FFC3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display(head);</w:t>
      </w:r>
    </w:p>
    <w:p w14:paraId="54E19A08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while (head != NULL) {</w:t>
      </w:r>
    </w:p>
    <w:p w14:paraId="6DDEF59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struct Student* temp = head;</w:t>
      </w:r>
    </w:p>
    <w:p w14:paraId="1D8106D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head = head-&gt;next;</w:t>
      </w:r>
    </w:p>
    <w:p w14:paraId="79F01D2D" w14:textId="77777777" w:rsidR="002F62D4" w:rsidRPr="002F62D4" w:rsidRDefault="002F62D4" w:rsidP="002F62D4">
      <w:r w:rsidRPr="002F62D4">
        <w:rPr>
          <w:lang w:val="en-US"/>
        </w:rPr>
        <w:t xml:space="preserve">                free</w:t>
      </w:r>
      <w:r w:rsidRPr="002F62D4">
        <w:t>(</w:t>
      </w:r>
      <w:r w:rsidRPr="002F62D4">
        <w:rPr>
          <w:lang w:val="en-US"/>
        </w:rPr>
        <w:t>temp</w:t>
      </w:r>
      <w:r w:rsidRPr="002F62D4">
        <w:t>);</w:t>
      </w:r>
    </w:p>
    <w:p w14:paraId="0B9C3499" w14:textId="77777777" w:rsidR="002F62D4" w:rsidRPr="002F62D4" w:rsidRDefault="002F62D4" w:rsidP="002F62D4">
      <w:r w:rsidRPr="002F62D4">
        <w:t xml:space="preserve">            }</w:t>
      </w:r>
    </w:p>
    <w:p w14:paraId="029A7EC5" w14:textId="77777777" w:rsidR="002F62D4" w:rsidRPr="002F62D4" w:rsidRDefault="002F62D4" w:rsidP="002F62D4">
      <w:r w:rsidRPr="002F62D4">
        <w:lastRenderedPageBreak/>
        <w:t xml:space="preserve">            </w:t>
      </w:r>
      <w:r w:rsidRPr="002F62D4">
        <w:rPr>
          <w:lang w:val="en-US"/>
        </w:rPr>
        <w:t>break</w:t>
      </w:r>
      <w:r w:rsidRPr="002F62D4">
        <w:t>;</w:t>
      </w:r>
    </w:p>
    <w:p w14:paraId="7BFDECFB" w14:textId="77777777" w:rsidR="002F62D4" w:rsidRPr="002F62D4" w:rsidRDefault="002F62D4" w:rsidP="002F62D4"/>
    <w:p w14:paraId="577959D6" w14:textId="77777777" w:rsidR="002F62D4" w:rsidRPr="002F62D4" w:rsidRDefault="002F62D4" w:rsidP="002F62D4">
      <w:r w:rsidRPr="002F62D4">
        <w:t xml:space="preserve">        // Включение нового элемента после элемента с заданной информационной частью</w:t>
      </w:r>
    </w:p>
    <w:p w14:paraId="657852DD" w14:textId="77777777" w:rsidR="002F62D4" w:rsidRPr="002F62D4" w:rsidRDefault="002F62D4" w:rsidP="002F62D4">
      <w:r w:rsidRPr="002F62D4">
        <w:t xml:space="preserve">        </w:t>
      </w:r>
      <w:r w:rsidRPr="002F62D4">
        <w:rPr>
          <w:lang w:val="en-US"/>
        </w:rPr>
        <w:t>case</w:t>
      </w:r>
      <w:r w:rsidRPr="002F62D4">
        <w:t>(3):</w:t>
      </w:r>
    </w:p>
    <w:p w14:paraId="540FC63F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printf</w:t>
      </w:r>
      <w:r w:rsidRPr="002F62D4">
        <w:t>("Введите фамилию, после которой вставить новую\</w:t>
      </w:r>
      <w:r w:rsidRPr="002F62D4">
        <w:rPr>
          <w:lang w:val="en-US"/>
        </w:rPr>
        <w:t>n</w:t>
      </w:r>
      <w:r w:rsidRPr="002F62D4">
        <w:t>");</w:t>
      </w:r>
    </w:p>
    <w:p w14:paraId="7C35302E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scanf("%s", &amp;target_surname);</w:t>
      </w:r>
    </w:p>
    <w:p w14:paraId="1F8657F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фамилию\n");</w:t>
      </w:r>
    </w:p>
    <w:p w14:paraId="7FEA416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scanf("%s", &amp;surname);</w:t>
      </w:r>
    </w:p>
    <w:p w14:paraId="58DAF01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номер\n");</w:t>
      </w:r>
    </w:p>
    <w:p w14:paraId="623A8CA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&amp;number);</w:t>
      </w:r>
    </w:p>
    <w:p w14:paraId="7B32059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балл\n");</w:t>
      </w:r>
    </w:p>
    <w:p w14:paraId="490DF49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&amp;score);</w:t>
      </w:r>
    </w:p>
    <w:p w14:paraId="376CD9E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insert_after(head, target_surname, surname, number, score);</w:t>
      </w:r>
    </w:p>
    <w:p w14:paraId="65F09B0E" w14:textId="77777777" w:rsidR="002F62D4" w:rsidRPr="002F62D4" w:rsidRDefault="002F62D4" w:rsidP="002F62D4">
      <w:r w:rsidRPr="002F62D4">
        <w:rPr>
          <w:lang w:val="en-US"/>
        </w:rPr>
        <w:t xml:space="preserve">            printf</w:t>
      </w:r>
      <w:r w:rsidRPr="002F62D4">
        <w:t>("Список после включение нового элемента:\</w:t>
      </w:r>
      <w:r w:rsidRPr="002F62D4">
        <w:rPr>
          <w:lang w:val="en-US"/>
        </w:rPr>
        <w:t>n</w:t>
      </w:r>
      <w:r w:rsidRPr="002F62D4">
        <w:t>");</w:t>
      </w:r>
    </w:p>
    <w:p w14:paraId="5A795900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display(head);</w:t>
      </w:r>
    </w:p>
    <w:p w14:paraId="7C584AE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while (head != NULL) {</w:t>
      </w:r>
    </w:p>
    <w:p w14:paraId="623FAF4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struct Student* temp = head;</w:t>
      </w:r>
    </w:p>
    <w:p w14:paraId="40342BC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head = head-&gt;next;</w:t>
      </w:r>
    </w:p>
    <w:p w14:paraId="2C7F79B5" w14:textId="77777777" w:rsidR="002F62D4" w:rsidRPr="002F62D4" w:rsidRDefault="002F62D4" w:rsidP="002F62D4">
      <w:r w:rsidRPr="002F62D4">
        <w:rPr>
          <w:lang w:val="en-US"/>
        </w:rPr>
        <w:t xml:space="preserve">                free</w:t>
      </w:r>
      <w:r w:rsidRPr="002F62D4">
        <w:t>(</w:t>
      </w:r>
      <w:r w:rsidRPr="002F62D4">
        <w:rPr>
          <w:lang w:val="en-US"/>
        </w:rPr>
        <w:t>temp</w:t>
      </w:r>
      <w:r w:rsidRPr="002F62D4">
        <w:t>);</w:t>
      </w:r>
    </w:p>
    <w:p w14:paraId="316CF27E" w14:textId="77777777" w:rsidR="002F62D4" w:rsidRPr="002F62D4" w:rsidRDefault="002F62D4" w:rsidP="002F62D4">
      <w:r w:rsidRPr="002F62D4">
        <w:t xml:space="preserve">            }</w:t>
      </w:r>
    </w:p>
    <w:p w14:paraId="3B9F882B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break</w:t>
      </w:r>
      <w:r w:rsidRPr="002F62D4">
        <w:t>;</w:t>
      </w:r>
    </w:p>
    <w:p w14:paraId="72379C88" w14:textId="77777777" w:rsidR="002F62D4" w:rsidRPr="002F62D4" w:rsidRDefault="002F62D4" w:rsidP="002F62D4"/>
    <w:p w14:paraId="5A7CEF1D" w14:textId="77777777" w:rsidR="002F62D4" w:rsidRPr="002F62D4" w:rsidRDefault="002F62D4" w:rsidP="002F62D4">
      <w:r w:rsidRPr="002F62D4">
        <w:t xml:space="preserve">        // Включение нового элемента перед элемента с заданной информационной частью</w:t>
      </w:r>
    </w:p>
    <w:p w14:paraId="05EDFFFC" w14:textId="77777777" w:rsidR="002F62D4" w:rsidRPr="002F62D4" w:rsidRDefault="002F62D4" w:rsidP="002F62D4">
      <w:r w:rsidRPr="002F62D4">
        <w:t xml:space="preserve">        </w:t>
      </w:r>
      <w:r w:rsidRPr="002F62D4">
        <w:rPr>
          <w:lang w:val="en-US"/>
        </w:rPr>
        <w:t>case</w:t>
      </w:r>
      <w:r w:rsidRPr="002F62D4">
        <w:t>(4):</w:t>
      </w:r>
    </w:p>
    <w:p w14:paraId="16820EDC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printf</w:t>
      </w:r>
      <w:r w:rsidRPr="002F62D4">
        <w:t>("Введите фамилию, перед которой вставить новую\</w:t>
      </w:r>
      <w:r w:rsidRPr="002F62D4">
        <w:rPr>
          <w:lang w:val="en-US"/>
        </w:rPr>
        <w:t>n</w:t>
      </w:r>
      <w:r w:rsidRPr="002F62D4">
        <w:t>");</w:t>
      </w:r>
    </w:p>
    <w:p w14:paraId="1680DD20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scanf("%s", &amp;target_surname);</w:t>
      </w:r>
    </w:p>
    <w:p w14:paraId="68AFC7E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фамилию\n");</w:t>
      </w:r>
    </w:p>
    <w:p w14:paraId="3A93BF8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scanf("%s", &amp;surname);</w:t>
      </w:r>
    </w:p>
    <w:p w14:paraId="51269D9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        printf("Введите номер\n");</w:t>
      </w:r>
    </w:p>
    <w:p w14:paraId="5179838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&amp;number);</w:t>
      </w:r>
    </w:p>
    <w:p w14:paraId="3DB69BD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балл\n");</w:t>
      </w:r>
    </w:p>
    <w:p w14:paraId="2184845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&amp;score);</w:t>
      </w:r>
    </w:p>
    <w:p w14:paraId="73D6725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insert_before(head, target_surname, surname, number, score);</w:t>
      </w:r>
    </w:p>
    <w:p w14:paraId="04EC96C6" w14:textId="77777777" w:rsidR="002F62D4" w:rsidRPr="002F62D4" w:rsidRDefault="002F62D4" w:rsidP="002F62D4">
      <w:r w:rsidRPr="002F62D4">
        <w:rPr>
          <w:lang w:val="en-US"/>
        </w:rPr>
        <w:t xml:space="preserve">            printf</w:t>
      </w:r>
      <w:r w:rsidRPr="002F62D4">
        <w:t>("Список после добавления студента:\</w:t>
      </w:r>
      <w:r w:rsidRPr="002F62D4">
        <w:rPr>
          <w:lang w:val="en-US"/>
        </w:rPr>
        <w:t>n</w:t>
      </w:r>
      <w:r w:rsidRPr="002F62D4">
        <w:t>");</w:t>
      </w:r>
    </w:p>
    <w:p w14:paraId="0360DB76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display(head);</w:t>
      </w:r>
    </w:p>
    <w:p w14:paraId="35CFF3D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while (head != NULL) {</w:t>
      </w:r>
    </w:p>
    <w:p w14:paraId="05C96A60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struct Student* temp = head;</w:t>
      </w:r>
    </w:p>
    <w:p w14:paraId="1B02A95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head = head-&gt;next;</w:t>
      </w:r>
    </w:p>
    <w:p w14:paraId="50280902" w14:textId="77777777" w:rsidR="002F62D4" w:rsidRPr="002F62D4" w:rsidRDefault="002F62D4" w:rsidP="002F62D4">
      <w:r w:rsidRPr="002F62D4">
        <w:rPr>
          <w:lang w:val="en-US"/>
        </w:rPr>
        <w:t xml:space="preserve">                free</w:t>
      </w:r>
      <w:r w:rsidRPr="002F62D4">
        <w:t>(</w:t>
      </w:r>
      <w:r w:rsidRPr="002F62D4">
        <w:rPr>
          <w:lang w:val="en-US"/>
        </w:rPr>
        <w:t>temp</w:t>
      </w:r>
      <w:r w:rsidRPr="002F62D4">
        <w:t>);</w:t>
      </w:r>
    </w:p>
    <w:p w14:paraId="2AEE82B8" w14:textId="77777777" w:rsidR="002F62D4" w:rsidRPr="002F62D4" w:rsidRDefault="002F62D4" w:rsidP="002F62D4">
      <w:r w:rsidRPr="002F62D4">
        <w:t xml:space="preserve">            }</w:t>
      </w:r>
    </w:p>
    <w:p w14:paraId="1B19A363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break</w:t>
      </w:r>
      <w:r w:rsidRPr="002F62D4">
        <w:t>;</w:t>
      </w:r>
    </w:p>
    <w:p w14:paraId="419DDEF0" w14:textId="77777777" w:rsidR="002F62D4" w:rsidRPr="002F62D4" w:rsidRDefault="002F62D4" w:rsidP="002F62D4"/>
    <w:p w14:paraId="607E6C16" w14:textId="77777777" w:rsidR="002F62D4" w:rsidRPr="002F62D4" w:rsidRDefault="002F62D4" w:rsidP="002F62D4">
      <w:r w:rsidRPr="002F62D4">
        <w:t xml:space="preserve">        // Включить новый элемент в середину списка.</w:t>
      </w:r>
    </w:p>
    <w:p w14:paraId="6D056C18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</w:t>
      </w:r>
      <w:r w:rsidRPr="002F62D4">
        <w:rPr>
          <w:lang w:val="en-US"/>
        </w:rPr>
        <w:t>case(5):</w:t>
      </w:r>
    </w:p>
    <w:p w14:paraId="0410C85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фамилию\n");</w:t>
      </w:r>
    </w:p>
    <w:p w14:paraId="12E2493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scanf("%s", &amp;surname);</w:t>
      </w:r>
    </w:p>
    <w:p w14:paraId="0E1F586A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номер\n");</w:t>
      </w:r>
    </w:p>
    <w:p w14:paraId="638F8C0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&amp;number);</w:t>
      </w:r>
    </w:p>
    <w:p w14:paraId="14FC119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балл\n");</w:t>
      </w:r>
    </w:p>
    <w:p w14:paraId="253B529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scanf("%d", &amp;score);</w:t>
      </w:r>
    </w:p>
    <w:p w14:paraId="6FDBBC3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insert_in_middle(head, surname, number, score);</w:t>
      </w:r>
    </w:p>
    <w:p w14:paraId="5BD1BDD6" w14:textId="77777777" w:rsidR="002F62D4" w:rsidRPr="002F62D4" w:rsidRDefault="002F62D4" w:rsidP="002F62D4">
      <w:r w:rsidRPr="002F62D4">
        <w:rPr>
          <w:lang w:val="en-US"/>
        </w:rPr>
        <w:t xml:space="preserve">            printf</w:t>
      </w:r>
      <w:r w:rsidRPr="002F62D4">
        <w:t>("Список после добавления студента в середину:\</w:t>
      </w:r>
      <w:r w:rsidRPr="002F62D4">
        <w:rPr>
          <w:lang w:val="en-US"/>
        </w:rPr>
        <w:t>n</w:t>
      </w:r>
      <w:r w:rsidRPr="002F62D4">
        <w:t>");</w:t>
      </w:r>
    </w:p>
    <w:p w14:paraId="186CABD0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display(head);</w:t>
      </w:r>
    </w:p>
    <w:p w14:paraId="1C0801B6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while (head != NULL) {</w:t>
      </w:r>
    </w:p>
    <w:p w14:paraId="7A3670F7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struct Student* temp = head;</w:t>
      </w:r>
    </w:p>
    <w:p w14:paraId="1598A95F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head = head-&gt;next;</w:t>
      </w:r>
    </w:p>
    <w:p w14:paraId="1CA65BE2" w14:textId="77777777" w:rsidR="002F62D4" w:rsidRPr="002F62D4" w:rsidRDefault="002F62D4" w:rsidP="002F62D4">
      <w:r w:rsidRPr="002F62D4">
        <w:rPr>
          <w:lang w:val="en-US"/>
        </w:rPr>
        <w:t xml:space="preserve">                free</w:t>
      </w:r>
      <w:r w:rsidRPr="002F62D4">
        <w:t>(</w:t>
      </w:r>
      <w:r w:rsidRPr="002F62D4">
        <w:rPr>
          <w:lang w:val="en-US"/>
        </w:rPr>
        <w:t>temp</w:t>
      </w:r>
      <w:r w:rsidRPr="002F62D4">
        <w:t>);</w:t>
      </w:r>
    </w:p>
    <w:p w14:paraId="351FB3AF" w14:textId="77777777" w:rsidR="002F62D4" w:rsidRPr="002F62D4" w:rsidRDefault="002F62D4" w:rsidP="002F62D4">
      <w:r w:rsidRPr="002F62D4">
        <w:t xml:space="preserve">            }</w:t>
      </w:r>
    </w:p>
    <w:p w14:paraId="1C3D1E76" w14:textId="77777777" w:rsidR="002F62D4" w:rsidRPr="002F62D4" w:rsidRDefault="002F62D4" w:rsidP="002F62D4">
      <w:r w:rsidRPr="002F62D4">
        <w:lastRenderedPageBreak/>
        <w:t xml:space="preserve">            </w:t>
      </w:r>
      <w:r w:rsidRPr="002F62D4">
        <w:rPr>
          <w:lang w:val="en-US"/>
        </w:rPr>
        <w:t>break</w:t>
      </w:r>
      <w:r w:rsidRPr="002F62D4">
        <w:t>;</w:t>
      </w:r>
    </w:p>
    <w:p w14:paraId="6FC65F32" w14:textId="77777777" w:rsidR="002F62D4" w:rsidRPr="002F62D4" w:rsidRDefault="002F62D4" w:rsidP="002F62D4"/>
    <w:p w14:paraId="283EE233" w14:textId="77777777" w:rsidR="002F62D4" w:rsidRPr="002F62D4" w:rsidRDefault="002F62D4" w:rsidP="002F62D4">
      <w:r w:rsidRPr="002F62D4">
        <w:t xml:space="preserve">        // Исключить элемент из середины списка.</w:t>
      </w:r>
    </w:p>
    <w:p w14:paraId="0F787AB3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</w:t>
      </w:r>
      <w:r w:rsidRPr="002F62D4">
        <w:rPr>
          <w:lang w:val="en-US"/>
        </w:rPr>
        <w:t>case(6):</w:t>
      </w:r>
    </w:p>
    <w:p w14:paraId="1C07D30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delete_from_middle(head);</w:t>
      </w:r>
    </w:p>
    <w:p w14:paraId="7337C7F9" w14:textId="77777777" w:rsidR="002F62D4" w:rsidRPr="002F62D4" w:rsidRDefault="002F62D4" w:rsidP="002F62D4">
      <w:r w:rsidRPr="002F62D4">
        <w:rPr>
          <w:lang w:val="en-US"/>
        </w:rPr>
        <w:t xml:space="preserve">            printf</w:t>
      </w:r>
      <w:r w:rsidRPr="002F62D4">
        <w:t>("Список после удаления студента из середины:\</w:t>
      </w:r>
      <w:r w:rsidRPr="002F62D4">
        <w:rPr>
          <w:lang w:val="en-US"/>
        </w:rPr>
        <w:t>n</w:t>
      </w:r>
      <w:r w:rsidRPr="002F62D4">
        <w:t>");</w:t>
      </w:r>
    </w:p>
    <w:p w14:paraId="3DFF9524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display(head);</w:t>
      </w:r>
    </w:p>
    <w:p w14:paraId="11095F5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while (head != NULL) {</w:t>
      </w:r>
    </w:p>
    <w:p w14:paraId="2F9A8D1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struct Student* temp = head;</w:t>
      </w:r>
    </w:p>
    <w:p w14:paraId="57230C42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head = head-&gt;next;</w:t>
      </w:r>
    </w:p>
    <w:p w14:paraId="769A3191" w14:textId="77777777" w:rsidR="002F62D4" w:rsidRPr="002F62D4" w:rsidRDefault="002F62D4" w:rsidP="002F62D4">
      <w:r w:rsidRPr="002F62D4">
        <w:rPr>
          <w:lang w:val="en-US"/>
        </w:rPr>
        <w:t xml:space="preserve">                free</w:t>
      </w:r>
      <w:r w:rsidRPr="002F62D4">
        <w:t>(</w:t>
      </w:r>
      <w:r w:rsidRPr="002F62D4">
        <w:rPr>
          <w:lang w:val="en-US"/>
        </w:rPr>
        <w:t>temp</w:t>
      </w:r>
      <w:r w:rsidRPr="002F62D4">
        <w:t>);</w:t>
      </w:r>
    </w:p>
    <w:p w14:paraId="146C6F9B" w14:textId="77777777" w:rsidR="002F62D4" w:rsidRPr="002F62D4" w:rsidRDefault="002F62D4" w:rsidP="002F62D4">
      <w:r w:rsidRPr="002F62D4">
        <w:t xml:space="preserve">            }</w:t>
      </w:r>
    </w:p>
    <w:p w14:paraId="1F023E64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break</w:t>
      </w:r>
      <w:r w:rsidRPr="002F62D4">
        <w:t>;</w:t>
      </w:r>
    </w:p>
    <w:p w14:paraId="342034D5" w14:textId="77777777" w:rsidR="002F62D4" w:rsidRPr="002F62D4" w:rsidRDefault="002F62D4" w:rsidP="002F62D4"/>
    <w:p w14:paraId="52979330" w14:textId="77777777" w:rsidR="002F62D4" w:rsidRPr="002F62D4" w:rsidRDefault="002F62D4" w:rsidP="002F62D4">
      <w:r w:rsidRPr="002F62D4">
        <w:t xml:space="preserve">        // Исключить элемент с заданной информационной частью.</w:t>
      </w:r>
    </w:p>
    <w:p w14:paraId="1BF6810A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</w:t>
      </w:r>
      <w:r w:rsidRPr="002F62D4">
        <w:rPr>
          <w:lang w:val="en-US"/>
        </w:rPr>
        <w:t>case(7):</w:t>
      </w:r>
    </w:p>
    <w:p w14:paraId="5AC125F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printf("Введите фамилию\n");</w:t>
      </w:r>
    </w:p>
    <w:p w14:paraId="3EDB2E15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scanf("%s", &amp;target_surname);</w:t>
      </w:r>
    </w:p>
    <w:p w14:paraId="7983A6EE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delete_by_surname(&amp;head, target_surname);</w:t>
      </w:r>
    </w:p>
    <w:p w14:paraId="4AA7E75B" w14:textId="77777777" w:rsidR="002F62D4" w:rsidRPr="002F62D4" w:rsidRDefault="002F62D4" w:rsidP="002F62D4">
      <w:r w:rsidRPr="002F62D4">
        <w:rPr>
          <w:lang w:val="en-US"/>
        </w:rPr>
        <w:t xml:space="preserve">            printf</w:t>
      </w:r>
      <w:r w:rsidRPr="002F62D4">
        <w:t>("\</w:t>
      </w:r>
      <w:r w:rsidRPr="002F62D4">
        <w:rPr>
          <w:lang w:val="en-US"/>
        </w:rPr>
        <w:t>n</w:t>
      </w:r>
      <w:r w:rsidRPr="002F62D4">
        <w:t>После исключения заданного студента:\</w:t>
      </w:r>
      <w:r w:rsidRPr="002F62D4">
        <w:rPr>
          <w:lang w:val="en-US"/>
        </w:rPr>
        <w:t>n</w:t>
      </w:r>
      <w:r w:rsidRPr="002F62D4">
        <w:t>");</w:t>
      </w:r>
    </w:p>
    <w:p w14:paraId="2663614E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display(head);</w:t>
      </w:r>
    </w:p>
    <w:p w14:paraId="4D98BF9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while (head != NULL) {</w:t>
      </w:r>
    </w:p>
    <w:p w14:paraId="77FB8814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struct Student* temp = head;</w:t>
      </w:r>
    </w:p>
    <w:p w14:paraId="07A06141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head = head-&gt;next;</w:t>
      </w:r>
    </w:p>
    <w:p w14:paraId="2EBFA300" w14:textId="77777777" w:rsidR="002F62D4" w:rsidRPr="002F62D4" w:rsidRDefault="002F62D4" w:rsidP="002F62D4">
      <w:r w:rsidRPr="002F62D4">
        <w:rPr>
          <w:lang w:val="en-US"/>
        </w:rPr>
        <w:t xml:space="preserve">                free</w:t>
      </w:r>
      <w:r w:rsidRPr="002F62D4">
        <w:t>(</w:t>
      </w:r>
      <w:r w:rsidRPr="002F62D4">
        <w:rPr>
          <w:lang w:val="en-US"/>
        </w:rPr>
        <w:t>temp</w:t>
      </w:r>
      <w:r w:rsidRPr="002F62D4">
        <w:t>);</w:t>
      </w:r>
    </w:p>
    <w:p w14:paraId="08DD0D2C" w14:textId="77777777" w:rsidR="002F62D4" w:rsidRPr="002F62D4" w:rsidRDefault="002F62D4" w:rsidP="002F62D4">
      <w:r w:rsidRPr="002F62D4">
        <w:t xml:space="preserve">            }</w:t>
      </w:r>
    </w:p>
    <w:p w14:paraId="234F001E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break</w:t>
      </w:r>
      <w:r w:rsidRPr="002F62D4">
        <w:t>;</w:t>
      </w:r>
    </w:p>
    <w:p w14:paraId="28C43C0B" w14:textId="77777777" w:rsidR="002F62D4" w:rsidRPr="002F62D4" w:rsidRDefault="002F62D4" w:rsidP="002F62D4">
      <w:r w:rsidRPr="002F62D4">
        <w:t xml:space="preserve">        </w:t>
      </w:r>
    </w:p>
    <w:p w14:paraId="0B402DDE" w14:textId="77777777" w:rsidR="002F62D4" w:rsidRPr="002F62D4" w:rsidRDefault="002F62D4" w:rsidP="002F62D4">
      <w:r w:rsidRPr="002F62D4">
        <w:t xml:space="preserve">        // Исключение элемента из конца списка</w:t>
      </w:r>
    </w:p>
    <w:p w14:paraId="382C5625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</w:t>
      </w:r>
      <w:r w:rsidRPr="002F62D4">
        <w:rPr>
          <w:lang w:val="en-US"/>
        </w:rPr>
        <w:t>case(8):</w:t>
      </w:r>
    </w:p>
    <w:p w14:paraId="17F1A1A3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        delete_from_tail(head);</w:t>
      </w:r>
    </w:p>
    <w:p w14:paraId="2BD295AD" w14:textId="77777777" w:rsidR="002F62D4" w:rsidRPr="002F62D4" w:rsidRDefault="002F62D4" w:rsidP="002F62D4">
      <w:r w:rsidRPr="002F62D4">
        <w:rPr>
          <w:lang w:val="en-US"/>
        </w:rPr>
        <w:t xml:space="preserve">            printf</w:t>
      </w:r>
      <w:r w:rsidRPr="002F62D4">
        <w:t>("\</w:t>
      </w:r>
      <w:r w:rsidRPr="002F62D4">
        <w:rPr>
          <w:lang w:val="en-US"/>
        </w:rPr>
        <w:t>n</w:t>
      </w:r>
      <w:r w:rsidRPr="002F62D4">
        <w:t>После исключения элемента из конца списка:\</w:t>
      </w:r>
      <w:r w:rsidRPr="002F62D4">
        <w:rPr>
          <w:lang w:val="en-US"/>
        </w:rPr>
        <w:t>n</w:t>
      </w:r>
      <w:r w:rsidRPr="002F62D4">
        <w:t>");</w:t>
      </w:r>
    </w:p>
    <w:p w14:paraId="48C4CECF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display(head);</w:t>
      </w:r>
    </w:p>
    <w:p w14:paraId="413EC78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while (head != NULL) {</w:t>
      </w:r>
    </w:p>
    <w:p w14:paraId="207A125D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struct Student* temp = head;</w:t>
      </w:r>
    </w:p>
    <w:p w14:paraId="061F3EB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head = head-&gt;next;</w:t>
      </w:r>
    </w:p>
    <w:p w14:paraId="77B5F6E0" w14:textId="77777777" w:rsidR="002F62D4" w:rsidRPr="002F62D4" w:rsidRDefault="002F62D4" w:rsidP="002F62D4">
      <w:r w:rsidRPr="002F62D4">
        <w:rPr>
          <w:lang w:val="en-US"/>
        </w:rPr>
        <w:t xml:space="preserve">                free</w:t>
      </w:r>
      <w:r w:rsidRPr="002F62D4">
        <w:t>(</w:t>
      </w:r>
      <w:r w:rsidRPr="002F62D4">
        <w:rPr>
          <w:lang w:val="en-US"/>
        </w:rPr>
        <w:t>temp</w:t>
      </w:r>
      <w:r w:rsidRPr="002F62D4">
        <w:t>);</w:t>
      </w:r>
    </w:p>
    <w:p w14:paraId="1ACCEE02" w14:textId="77777777" w:rsidR="002F62D4" w:rsidRPr="002F62D4" w:rsidRDefault="002F62D4" w:rsidP="002F62D4">
      <w:r w:rsidRPr="002F62D4">
        <w:t xml:space="preserve">            }</w:t>
      </w:r>
    </w:p>
    <w:p w14:paraId="42D3754E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break</w:t>
      </w:r>
      <w:r w:rsidRPr="002F62D4">
        <w:t>;</w:t>
      </w:r>
    </w:p>
    <w:p w14:paraId="4547FC1D" w14:textId="77777777" w:rsidR="002F62D4" w:rsidRPr="002F62D4" w:rsidRDefault="002F62D4" w:rsidP="002F62D4"/>
    <w:p w14:paraId="759FC903" w14:textId="77777777" w:rsidR="002F62D4" w:rsidRPr="002F62D4" w:rsidRDefault="002F62D4" w:rsidP="002F62D4">
      <w:r w:rsidRPr="002F62D4">
        <w:t xml:space="preserve">        // Исключить элемент из заданного пользователем места списка.</w:t>
      </w:r>
    </w:p>
    <w:p w14:paraId="0DEF6830" w14:textId="77777777" w:rsidR="002F62D4" w:rsidRPr="002F62D4" w:rsidRDefault="002F62D4" w:rsidP="002F62D4">
      <w:r w:rsidRPr="002F62D4">
        <w:t xml:space="preserve">        </w:t>
      </w:r>
      <w:r w:rsidRPr="002F62D4">
        <w:rPr>
          <w:lang w:val="en-US"/>
        </w:rPr>
        <w:t>case</w:t>
      </w:r>
      <w:r w:rsidRPr="002F62D4">
        <w:t>(9):</w:t>
      </w:r>
    </w:p>
    <w:p w14:paraId="347CA2B9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printf</w:t>
      </w:r>
      <w:r w:rsidRPr="002F62D4">
        <w:t>("Введите позицию\</w:t>
      </w:r>
      <w:r w:rsidRPr="002F62D4">
        <w:rPr>
          <w:lang w:val="en-US"/>
        </w:rPr>
        <w:t>n</w:t>
      </w:r>
      <w:r w:rsidRPr="002F62D4">
        <w:t>");</w:t>
      </w:r>
    </w:p>
    <w:p w14:paraId="2C7B7045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scanf("%d", &amp;position);</w:t>
      </w:r>
    </w:p>
    <w:p w14:paraId="168ED17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delete_by_position(&amp;head, position);</w:t>
      </w:r>
    </w:p>
    <w:p w14:paraId="0006D099" w14:textId="77777777" w:rsidR="002F62D4" w:rsidRPr="002F62D4" w:rsidRDefault="002F62D4" w:rsidP="002F62D4">
      <w:r w:rsidRPr="002F62D4">
        <w:rPr>
          <w:lang w:val="en-US"/>
        </w:rPr>
        <w:t xml:space="preserve">            printf</w:t>
      </w:r>
      <w:r w:rsidRPr="002F62D4">
        <w:t>("Список после удаления студента на %</w:t>
      </w:r>
      <w:r w:rsidRPr="002F62D4">
        <w:rPr>
          <w:lang w:val="en-US"/>
        </w:rPr>
        <w:t>d</w:t>
      </w:r>
      <w:r w:rsidRPr="002F62D4">
        <w:t xml:space="preserve"> позиции:\</w:t>
      </w:r>
      <w:r w:rsidRPr="002F62D4">
        <w:rPr>
          <w:lang w:val="en-US"/>
        </w:rPr>
        <w:t>n</w:t>
      </w:r>
      <w:r w:rsidRPr="002F62D4">
        <w:t xml:space="preserve">", </w:t>
      </w:r>
      <w:r w:rsidRPr="002F62D4">
        <w:rPr>
          <w:lang w:val="en-US"/>
        </w:rPr>
        <w:t>position</w:t>
      </w:r>
      <w:r w:rsidRPr="002F62D4">
        <w:t>);</w:t>
      </w:r>
    </w:p>
    <w:p w14:paraId="207D358E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display(head);</w:t>
      </w:r>
    </w:p>
    <w:p w14:paraId="7E7C565C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while (head != NULL) {</w:t>
      </w:r>
    </w:p>
    <w:p w14:paraId="030A03BB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struct Student* temp = head;</w:t>
      </w:r>
    </w:p>
    <w:p w14:paraId="323DDD9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    head = head-&gt;next;</w:t>
      </w:r>
    </w:p>
    <w:p w14:paraId="0A6B0710" w14:textId="77777777" w:rsidR="002F62D4" w:rsidRPr="002F62D4" w:rsidRDefault="002F62D4" w:rsidP="002F62D4">
      <w:r w:rsidRPr="002F62D4">
        <w:rPr>
          <w:lang w:val="en-US"/>
        </w:rPr>
        <w:t xml:space="preserve">                free</w:t>
      </w:r>
      <w:r w:rsidRPr="002F62D4">
        <w:t>(</w:t>
      </w:r>
      <w:r w:rsidRPr="002F62D4">
        <w:rPr>
          <w:lang w:val="en-US"/>
        </w:rPr>
        <w:t>temp</w:t>
      </w:r>
      <w:r w:rsidRPr="002F62D4">
        <w:t>);</w:t>
      </w:r>
    </w:p>
    <w:p w14:paraId="46FA9813" w14:textId="77777777" w:rsidR="002F62D4" w:rsidRPr="002F62D4" w:rsidRDefault="002F62D4" w:rsidP="002F62D4">
      <w:r w:rsidRPr="002F62D4">
        <w:t xml:space="preserve">            }</w:t>
      </w:r>
    </w:p>
    <w:p w14:paraId="16A8F1A3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break</w:t>
      </w:r>
      <w:r w:rsidRPr="002F62D4">
        <w:t>;</w:t>
      </w:r>
    </w:p>
    <w:p w14:paraId="6A4AC0CC" w14:textId="77777777" w:rsidR="002F62D4" w:rsidRPr="002F62D4" w:rsidRDefault="002F62D4" w:rsidP="002F62D4"/>
    <w:p w14:paraId="50D32FFE" w14:textId="77777777" w:rsidR="002F62D4" w:rsidRPr="002F62D4" w:rsidRDefault="002F62D4" w:rsidP="002F62D4">
      <w:r w:rsidRPr="002F62D4">
        <w:t xml:space="preserve">        // Исключить элемент из головы списка.</w:t>
      </w:r>
    </w:p>
    <w:p w14:paraId="50E513F7" w14:textId="77777777" w:rsidR="002F62D4" w:rsidRPr="002F62D4" w:rsidRDefault="002F62D4" w:rsidP="002F62D4">
      <w:r w:rsidRPr="002F62D4">
        <w:t xml:space="preserve">        </w:t>
      </w:r>
      <w:r w:rsidRPr="002F62D4">
        <w:rPr>
          <w:lang w:val="en-US"/>
        </w:rPr>
        <w:t>case</w:t>
      </w:r>
      <w:r w:rsidRPr="002F62D4">
        <w:t>(10):</w:t>
      </w:r>
    </w:p>
    <w:p w14:paraId="7F3BCBC2" w14:textId="77777777" w:rsidR="002F62D4" w:rsidRPr="002F62D4" w:rsidRDefault="002F62D4" w:rsidP="002F62D4">
      <w:r w:rsidRPr="002F62D4">
        <w:t xml:space="preserve">            </w:t>
      </w:r>
      <w:r w:rsidRPr="002F62D4">
        <w:rPr>
          <w:lang w:val="en-US"/>
        </w:rPr>
        <w:t>printf</w:t>
      </w:r>
      <w:r w:rsidRPr="002F62D4">
        <w:t>("Список после удаления студента из головы списка:\</w:t>
      </w:r>
      <w:r w:rsidRPr="002F62D4">
        <w:rPr>
          <w:lang w:val="en-US"/>
        </w:rPr>
        <w:t>n</w:t>
      </w:r>
      <w:r w:rsidRPr="002F62D4">
        <w:t>");</w:t>
      </w:r>
    </w:p>
    <w:p w14:paraId="3404DA4C" w14:textId="77777777" w:rsidR="002F62D4" w:rsidRPr="002F62D4" w:rsidRDefault="002F62D4" w:rsidP="002F62D4">
      <w:pPr>
        <w:rPr>
          <w:lang w:val="en-US"/>
        </w:rPr>
      </w:pPr>
      <w:r w:rsidRPr="002F62D4">
        <w:t xml:space="preserve">            </w:t>
      </w:r>
      <w:r w:rsidRPr="002F62D4">
        <w:rPr>
          <w:lang w:val="en-US"/>
        </w:rPr>
        <w:t>delete_from_head(head);</w:t>
      </w:r>
    </w:p>
    <w:p w14:paraId="3937632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 xml:space="preserve">            break;</w:t>
      </w:r>
    </w:p>
    <w:p w14:paraId="1CE3F5A9" w14:textId="77777777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lastRenderedPageBreak/>
        <w:t xml:space="preserve">    }</w:t>
      </w:r>
    </w:p>
    <w:p w14:paraId="29AC3E74" w14:textId="70541F18" w:rsidR="002F62D4" w:rsidRPr="002F62D4" w:rsidRDefault="002F62D4" w:rsidP="002F62D4">
      <w:pPr>
        <w:rPr>
          <w:lang w:val="en-US"/>
        </w:rPr>
      </w:pPr>
      <w:r w:rsidRPr="002F62D4">
        <w:rPr>
          <w:lang w:val="en-US"/>
        </w:rPr>
        <w:t>}</w:t>
      </w:r>
    </w:p>
    <w:sectPr w:rsidR="002F62D4" w:rsidRPr="002F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871C16"/>
    <w:multiLevelType w:val="hybridMultilevel"/>
    <w:tmpl w:val="05F2523A"/>
    <w:lvl w:ilvl="0" w:tplc="92BE100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7"/>
  </w:num>
  <w:num w:numId="19">
    <w:abstractNumId w:val="1"/>
  </w:num>
  <w:num w:numId="20">
    <w:abstractNumId w:val="5"/>
  </w:num>
  <w:num w:numId="21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F"/>
    <w:rsid w:val="00065099"/>
    <w:rsid w:val="00092E4B"/>
    <w:rsid w:val="001400F2"/>
    <w:rsid w:val="00173372"/>
    <w:rsid w:val="001821C2"/>
    <w:rsid w:val="00194EB0"/>
    <w:rsid w:val="002709BC"/>
    <w:rsid w:val="002C374E"/>
    <w:rsid w:val="002F62D4"/>
    <w:rsid w:val="003002BA"/>
    <w:rsid w:val="00324FFA"/>
    <w:rsid w:val="00340E0A"/>
    <w:rsid w:val="00341470"/>
    <w:rsid w:val="00357893"/>
    <w:rsid w:val="003B0423"/>
    <w:rsid w:val="003E60CB"/>
    <w:rsid w:val="004262DF"/>
    <w:rsid w:val="0048071E"/>
    <w:rsid w:val="00580910"/>
    <w:rsid w:val="005B418F"/>
    <w:rsid w:val="005D77DE"/>
    <w:rsid w:val="00623056"/>
    <w:rsid w:val="006D01BA"/>
    <w:rsid w:val="00722AF0"/>
    <w:rsid w:val="00737E5B"/>
    <w:rsid w:val="0078670A"/>
    <w:rsid w:val="007A6A51"/>
    <w:rsid w:val="007B5CCC"/>
    <w:rsid w:val="008174F4"/>
    <w:rsid w:val="00824664"/>
    <w:rsid w:val="008B4352"/>
    <w:rsid w:val="008F0ADB"/>
    <w:rsid w:val="00935130"/>
    <w:rsid w:val="00943D9E"/>
    <w:rsid w:val="009824C4"/>
    <w:rsid w:val="00984FC9"/>
    <w:rsid w:val="009853BB"/>
    <w:rsid w:val="00995145"/>
    <w:rsid w:val="009A768B"/>
    <w:rsid w:val="00A4678C"/>
    <w:rsid w:val="00A623E1"/>
    <w:rsid w:val="00B16BBB"/>
    <w:rsid w:val="00B323C9"/>
    <w:rsid w:val="00B434EA"/>
    <w:rsid w:val="00BA29AF"/>
    <w:rsid w:val="00BA2C08"/>
    <w:rsid w:val="00BE74A2"/>
    <w:rsid w:val="00BF1E80"/>
    <w:rsid w:val="00C02448"/>
    <w:rsid w:val="00C26556"/>
    <w:rsid w:val="00C731A5"/>
    <w:rsid w:val="00CD52AF"/>
    <w:rsid w:val="00D02C31"/>
    <w:rsid w:val="00D038DB"/>
    <w:rsid w:val="00D414E3"/>
    <w:rsid w:val="00D71654"/>
    <w:rsid w:val="00DA3F07"/>
    <w:rsid w:val="00DE6143"/>
    <w:rsid w:val="00DF3986"/>
    <w:rsid w:val="00E01A02"/>
    <w:rsid w:val="00E53AAA"/>
    <w:rsid w:val="00E73E86"/>
    <w:rsid w:val="00EB1F58"/>
    <w:rsid w:val="00EB44B5"/>
    <w:rsid w:val="00F25B6D"/>
    <w:rsid w:val="00F437DB"/>
    <w:rsid w:val="00F7018B"/>
    <w:rsid w:val="00F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Название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8E30220-06FB-4362-9011-48DED612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</Template>
  <TotalTime>374</TotalTime>
  <Pages>24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Акимов Илья Николаевич</cp:lastModifiedBy>
  <cp:revision>55</cp:revision>
  <dcterms:created xsi:type="dcterms:W3CDTF">2023-11-21T15:02:00Z</dcterms:created>
  <dcterms:modified xsi:type="dcterms:W3CDTF">2024-03-14T14:38:00Z</dcterms:modified>
</cp:coreProperties>
</file>